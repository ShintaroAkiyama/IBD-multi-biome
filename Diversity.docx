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35D6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setwd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("/Users/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akiyama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/Documents/</w:t>
      </w:r>
      <w:r>
        <w:rPr>
          <w:rFonts w:ascii="Helvetica Neue" w:hAnsi="Helvetica Neue" w:cs="Helvetica Neue"/>
          <w:kern w:val="0"/>
          <w:sz w:val="26"/>
          <w:szCs w:val="26"/>
        </w:rPr>
        <w:t>筑波大学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筑波大学研究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プロジェクト</w:t>
      </w:r>
      <w:r>
        <w:rPr>
          <w:rFonts w:ascii="Helvetica Neue" w:hAnsi="Helvetica Neue" w:cs="Helvetica Neue"/>
          <w:kern w:val="0"/>
          <w:sz w:val="26"/>
          <w:szCs w:val="26"/>
        </w:rPr>
        <w:t>/Microbiome</w:t>
      </w:r>
      <w:r>
        <w:rPr>
          <w:rFonts w:ascii="Helvetica Neue" w:hAnsi="Helvetica Neue" w:cs="Helvetica Neue"/>
          <w:kern w:val="0"/>
          <w:sz w:val="26"/>
          <w:szCs w:val="26"/>
        </w:rPr>
        <w:t>共同研究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/Manuscript/Nat Com/Revised/SP_mOTU3_JP")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#SampleID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に注意ここでは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METAF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を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ID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として解析</w:t>
      </w:r>
    </w:p>
    <w:p w14:paraId="5DC3C8E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Meta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"Meta.csv",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</w:t>
      </w:r>
    </w:p>
    <w:p w14:paraId="3B00446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Meta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rename(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Meta, Group = UC_CD)</w:t>
      </w:r>
    </w:p>
    <w:p w14:paraId="144DEE0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#rownames_to_column(Meta, "METAF") -&gt; Meta #β Diversity</w:t>
      </w:r>
      <w:r>
        <w:rPr>
          <w:rFonts w:ascii="Helvetica Neue" w:hAnsi="Helvetica Neue" w:cs="Helvetica Neue"/>
          <w:kern w:val="0"/>
          <w:sz w:val="26"/>
          <w:szCs w:val="26"/>
        </w:rPr>
        <w:t>の時は実行しない。</w:t>
      </w:r>
      <w:r>
        <w:rPr>
          <w:rFonts w:ascii="Helvetica Neue" w:hAnsi="Helvetica Neue" w:cs="Helvetica Neue"/>
          <w:kern w:val="0"/>
          <w:sz w:val="26"/>
          <w:szCs w:val="26"/>
        </w:rPr>
        <w:t>alpha</w:t>
      </w:r>
      <w:r>
        <w:rPr>
          <w:rFonts w:ascii="Helvetica Neue" w:hAnsi="Helvetica Neue" w:cs="Helvetica Neue"/>
          <w:kern w:val="0"/>
          <w:sz w:val="26"/>
          <w:szCs w:val="26"/>
        </w:rPr>
        <w:t>の時は実行する。</w:t>
      </w:r>
    </w:p>
    <w:p w14:paraId="0CB05F2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METADATA=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sample_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data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Meta,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errorIfNULL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TRUE)</w:t>
      </w:r>
    </w:p>
    <w:p w14:paraId="653E226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BBA596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</w:rPr>
        <w:t>#</w:t>
      </w:r>
      <w:proofErr w:type="gramStart"/>
      <w:r>
        <w:rPr>
          <w:rFonts w:ascii="Helvetica Neue" w:hAnsi="Helvetica Neue" w:cs="Helvetica Neue"/>
          <w:b/>
          <w:bCs/>
          <w:kern w:val="0"/>
          <w:sz w:val="40"/>
          <w:szCs w:val="40"/>
        </w:rPr>
        <w:t>SP(</w:t>
      </w:r>
      <w:proofErr w:type="gramEnd"/>
      <w:r>
        <w:rPr>
          <w:rFonts w:ascii="Helvetica Neue" w:hAnsi="Helvetica Neue" w:cs="Helvetica Neue"/>
          <w:b/>
          <w:bCs/>
          <w:kern w:val="0"/>
          <w:sz w:val="40"/>
          <w:szCs w:val="40"/>
        </w:rPr>
        <w:t xml:space="preserve">mOTU3)          </w:t>
      </w:r>
    </w:p>
    <w:p w14:paraId="5703AC2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#Shannon</w:t>
      </w:r>
    </w:p>
    <w:p w14:paraId="42F09D8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"SP_IBD.csv",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 #abundance data</w:t>
      </w:r>
    </w:p>
    <w:p w14:paraId="23D713F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SP_input2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[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-which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) %in% c("ID", "IBD", "UC", "CD"))] </w:t>
      </w:r>
    </w:p>
    <w:p w14:paraId="0D25A3C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DATA=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otu_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table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SP_input2,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taxa_are_rows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FALSE)</w:t>
      </w:r>
    </w:p>
    <w:p w14:paraId="7807DF5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110816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Shannon_SP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&lt;-diversity(SP_input2,index="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shannon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",base=2) %&gt;%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as.data.frame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()  #simpson,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invsimpson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にかえられる。</w:t>
      </w:r>
    </w:p>
    <w:p w14:paraId="5140E9B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Shannon_SP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)[1] &lt;- "Shannon"</w:t>
      </w:r>
    </w:p>
    <w:p w14:paraId="4252EC2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rownames_to_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column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Shannon_SP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"METAF") -&gt;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Shannon_SP</w:t>
      </w:r>
      <w:proofErr w:type="spellEnd"/>
    </w:p>
    <w:p w14:paraId="023A190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9DF670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Shannon_SP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full_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join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Shannon_SP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Meta, by = "METAF")</w:t>
      </w:r>
    </w:p>
    <w:p w14:paraId="5A81566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EDDC2B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Shannon_SP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(Group, Shannon, fill = Group)) + </w:t>
      </w:r>
    </w:p>
    <w:p w14:paraId="0C83042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violin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(group = Group), width = 0.5) +</w:t>
      </w:r>
    </w:p>
    <w:p w14:paraId="1944003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scale_fill_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60C873C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boxplot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 = Group), fill = "white", width = 0.1) + </w:t>
      </w:r>
    </w:p>
    <w:p w14:paraId="050F600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theme_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classic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39E4D81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x = "", y = "Shannon for species") +</w:t>
      </w:r>
    </w:p>
    <w:p w14:paraId="1B42F6D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scale_y_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continuous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limits = c(0, 8.5)) +</w:t>
      </w:r>
    </w:p>
    <w:p w14:paraId="7304AC6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scale_x_discrete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(limit=c("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Controls","UC","CD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1557203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4A7BE9B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0EC22ED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18)) +</w:t>
      </w:r>
    </w:p>
    <w:p w14:paraId="4A8B65F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1.5, y = 8,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 +</w:t>
      </w:r>
    </w:p>
    <w:p w14:paraId="60D289B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2, y = 7.8,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7.8) +</w:t>
      </w:r>
    </w:p>
    <w:p w14:paraId="07FB2AE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2, y = 8.5,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49A96A1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8.3,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8.3)+</w:t>
      </w:r>
    </w:p>
    <w:p w14:paraId="035882A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2.5, y = 7.7, label = "P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0.007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7597EE6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7.5,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7.5)+</w:t>
      </w:r>
    </w:p>
    <w:p w14:paraId="60A264D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(title=NULL))</w:t>
      </w:r>
    </w:p>
    <w:p w14:paraId="5103BAE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72673E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#Simpson</w:t>
      </w:r>
    </w:p>
    <w:p w14:paraId="393A51E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"SP_IBD.csv",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 #abundance data</w:t>
      </w:r>
    </w:p>
    <w:p w14:paraId="0D648F4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SP_input2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[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-which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) %in% c("ID", "IBD", "UC", "CD"))] </w:t>
      </w:r>
    </w:p>
    <w:p w14:paraId="65D8EBB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DATA=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otu_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table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SP_input2,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taxa_are_rows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FALSE)</w:t>
      </w:r>
    </w:p>
    <w:p w14:paraId="4DD76DF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CA1CC0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&lt;-diversity(SP_input2,index="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simpson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",base=2) %&gt;%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as.data.frame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()  #simpson,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invsimpson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にかえられる。</w:t>
      </w:r>
    </w:p>
    <w:p w14:paraId="461D370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)[1] &lt;- "Simpson"</w:t>
      </w:r>
    </w:p>
    <w:p w14:paraId="69D6005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rownames_to_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column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"METAF") -&gt;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</w:p>
    <w:p w14:paraId="51D88EF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BF1160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full_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join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Meta, by = "METAF")</w:t>
      </w:r>
    </w:p>
    <w:p w14:paraId="6AE81B1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564DD1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(Group, Simpson, fill = Group)) + </w:t>
      </w:r>
    </w:p>
    <w:p w14:paraId="6983503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violin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(group = Group), width = 0.5) +</w:t>
      </w:r>
    </w:p>
    <w:p w14:paraId="6DA92E0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scale_fill_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0E580A3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boxplot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 = Group), fill = "white", width = 0.1) + </w:t>
      </w:r>
    </w:p>
    <w:p w14:paraId="628D2FC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theme_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classic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5D6DF36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x = "", y = "Simpson for species") +</w:t>
      </w:r>
    </w:p>
    <w:p w14:paraId="5E1F8CA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scale_y_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continuous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limits = c(0, 1.3)) +</w:t>
      </w:r>
    </w:p>
    <w:p w14:paraId="7B640BD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scale_x_discrete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(limit=c("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Controls","UC","CD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4827AFF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3595933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463E20B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18)) +</w:t>
      </w:r>
    </w:p>
    <w:p w14:paraId="587AD87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1.5, y = 1.15,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 +</w:t>
      </w:r>
    </w:p>
    <w:p w14:paraId="7BD0077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2, y = 1.1,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1.1) +</w:t>
      </w:r>
    </w:p>
    <w:p w14:paraId="76BBCBE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2, y = 1.25,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1D895A9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1.2,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1.2)+</w:t>
      </w:r>
    </w:p>
    <w:p w14:paraId="39663E2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2.5, y = 1.1, label = "P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0.004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226C624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1.05,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1.05)+</w:t>
      </w:r>
    </w:p>
    <w:p w14:paraId="3303D38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(title=NULL))</w:t>
      </w:r>
    </w:p>
    <w:p w14:paraId="34D7AF2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1681AD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#Invese Simpson</w:t>
      </w:r>
    </w:p>
    <w:p w14:paraId="21DAFE4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"SP_IBD.csv",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 #abundance data</w:t>
      </w:r>
    </w:p>
    <w:p w14:paraId="695AB96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SP_input2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[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-which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) %in% c("ID", "IBD", "UC", "CD"))] </w:t>
      </w:r>
    </w:p>
    <w:p w14:paraId="5887475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DATA=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otu_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table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SP_input2,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taxa_are_rows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FALSE)</w:t>
      </w:r>
    </w:p>
    <w:p w14:paraId="58C87A7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E0E36D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&lt;-diversity(SP_input2,index="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inv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simpson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",base=2) %&gt;%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as.data.frame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()  #simpson,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invsimpson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にかえられる。</w:t>
      </w:r>
    </w:p>
    <w:p w14:paraId="225A9E4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)[1] &lt;- "Simpson"</w:t>
      </w:r>
    </w:p>
    <w:p w14:paraId="0976471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rownames_to_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column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"METAF") -&gt;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</w:p>
    <w:p w14:paraId="1992BDB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D83CB7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full_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join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Meta, by = "METAF")</w:t>
      </w:r>
    </w:p>
    <w:p w14:paraId="3421C63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EBCE22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(Group, Simpson, fill = Group)) + </w:t>
      </w:r>
    </w:p>
    <w:p w14:paraId="7F3BB26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violin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(group = Group), width = 0.5) +</w:t>
      </w:r>
    </w:p>
    <w:p w14:paraId="3038E06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scale_fill_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1105C35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boxplot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 = Group), fill = "white", width = 0.1) + </w:t>
      </w:r>
    </w:p>
    <w:p w14:paraId="25236DA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theme_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classic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5B321DA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x = "", y = "Inverse Simpson for species") +</w:t>
      </w:r>
    </w:p>
    <w:p w14:paraId="2CA8207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scale_y_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continuous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limits = c(0, 100)) +</w:t>
      </w:r>
    </w:p>
    <w:p w14:paraId="48F1CFF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scale_x_discrete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(limit=c("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Controls","UC","CD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7FC5128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4665657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3AF17F2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18)) +</w:t>
      </w:r>
    </w:p>
    <w:p w14:paraId="5DA7287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1.5, y = 79,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 +</w:t>
      </w:r>
    </w:p>
    <w:p w14:paraId="70C7893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2, y = 76,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76) +</w:t>
      </w:r>
    </w:p>
    <w:p w14:paraId="31E8AB4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2, y = 85,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45FE71D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82,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82)+</w:t>
      </w:r>
    </w:p>
    <w:p w14:paraId="4D61484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2.5, y = 75, label = "P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0.004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281E8E1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72,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72)+</w:t>
      </w:r>
    </w:p>
    <w:p w14:paraId="373E722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(title=NULL))</w:t>
      </w:r>
    </w:p>
    <w:p w14:paraId="71AD516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118A81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#beta-diversity</w:t>
      </w:r>
    </w:p>
    <w:p w14:paraId="49F58C3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adonis2(SP_input2~Group, data=Meta, permutation=9999, method="bray") </w:t>
      </w: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#obtain p value for PERMANOVA #data=Meta</w:t>
      </w:r>
      <w:r>
        <w:rPr>
          <w:rFonts w:ascii="Helvetica Neue" w:hAnsi="Helvetica Neue" w:cs="Helvetica Neue"/>
          <w:kern w:val="0"/>
          <w:sz w:val="26"/>
          <w:szCs w:val="26"/>
        </w:rPr>
        <w:t>となっており</w:t>
      </w:r>
      <w:r>
        <w:rPr>
          <w:rFonts w:ascii="Helvetica Neue" w:hAnsi="Helvetica Neue" w:cs="Helvetica Neue"/>
          <w:kern w:val="0"/>
          <w:sz w:val="26"/>
          <w:szCs w:val="26"/>
        </w:rPr>
        <w:t>Meta</w:t>
      </w:r>
      <w:r>
        <w:rPr>
          <w:rFonts w:ascii="Helvetica Neue" w:hAnsi="Helvetica Neue" w:cs="Helvetica Neue"/>
          <w:kern w:val="0"/>
          <w:sz w:val="26"/>
          <w:szCs w:val="26"/>
        </w:rPr>
        <w:t>から</w:t>
      </w:r>
      <w:r>
        <w:rPr>
          <w:rFonts w:ascii="Helvetica Neue" w:hAnsi="Helvetica Neue" w:cs="Helvetica Neue"/>
          <w:kern w:val="0"/>
          <w:sz w:val="26"/>
          <w:szCs w:val="26"/>
        </w:rPr>
        <w:t>group</w:t>
      </w:r>
      <w:r>
        <w:rPr>
          <w:rFonts w:ascii="Helvetica Neue" w:hAnsi="Helvetica Neue" w:cs="Helvetica Neue"/>
          <w:kern w:val="0"/>
          <w:sz w:val="26"/>
          <w:szCs w:val="26"/>
        </w:rPr>
        <w:t>を探し出してくれる。</w:t>
      </w:r>
    </w:p>
    <w:p w14:paraId="6C11F31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7A7F85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data_phylo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&lt;-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phyloseq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DATA, METADATA)</w:t>
      </w:r>
    </w:p>
    <w:p w14:paraId="51EF485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bc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=ordinate(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data_phylo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method = "MDS",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distane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"bray") #NMDS</w:t>
      </w:r>
      <w:r>
        <w:rPr>
          <w:rFonts w:ascii="Helvetica Neue" w:hAnsi="Helvetica Neue" w:cs="Helvetica Neue"/>
          <w:kern w:val="0"/>
          <w:sz w:val="26"/>
          <w:szCs w:val="26"/>
        </w:rPr>
        <w:t>など選べる</w:t>
      </w:r>
    </w:p>
    <w:p w14:paraId="63B6516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plot_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ordination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data_phylo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bc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color= "Group")+</w:t>
      </w:r>
    </w:p>
    <w:p w14:paraId="645D873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geom_point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(size=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3)+</w:t>
      </w:r>
      <w:proofErr w:type="gramEnd"/>
    </w:p>
    <w:p w14:paraId="7318A4D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stat_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ellipse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13799D5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x = "MDS1", y = "MDS2") +</w:t>
      </w:r>
    </w:p>
    <w:p w14:paraId="3B969BA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scale_color_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1BDD34B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20),</w:t>
      </w:r>
    </w:p>
    <w:p w14:paraId="103C70C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20),</w:t>
      </w:r>
    </w:p>
    <w:p w14:paraId="79BE63E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axis.line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element_line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colour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"black", linewidth= 0.7,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linetype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"solid"),</w:t>
      </w:r>
    </w:p>
    <w:p w14:paraId="180B227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legend.background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(),</w:t>
      </w:r>
    </w:p>
    <w:p w14:paraId="7E369DE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legend.key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),</w:t>
      </w:r>
    </w:p>
    <w:p w14:paraId="1053885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legend.box.background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element_rect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colour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"black"),</w:t>
      </w:r>
    </w:p>
    <w:p w14:paraId="6FA370D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panel.grid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.major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(), </w:t>
      </w:r>
    </w:p>
    <w:p w14:paraId="6C2DABA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panel.grid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.minor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(),</w:t>
      </w:r>
    </w:p>
    <w:p w14:paraId="2F1EBF5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panel.background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(),</w:t>
      </w:r>
    </w:p>
    <w:p w14:paraId="49A05EA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20))+</w:t>
      </w:r>
    </w:p>
    <w:p w14:paraId="285CF16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10A6057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0.4, y = -0.35, label = "P = 1e-04", size = 8,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</w:t>
      </w:r>
    </w:p>
    <w:p w14:paraId="4C2C622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　</w:t>
      </w:r>
    </w:p>
    <w:p w14:paraId="5DBF17C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</w:t>
      </w:r>
      <w:r>
        <w:rPr>
          <w:rFonts w:ascii="Helvetica Neue" w:hAnsi="Helvetica Neue" w:cs="Helvetica Neue"/>
          <w:kern w:val="0"/>
          <w:sz w:val="26"/>
          <w:szCs w:val="26"/>
        </w:rPr>
        <w:t>主座標分析において軸の向きに意味はないの。</w:t>
      </w:r>
    </w:p>
    <w:p w14:paraId="07015AA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9FECB0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#RIchness</w:t>
      </w:r>
    </w:p>
    <w:p w14:paraId="1EC06F2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read.csv("SP_IBD_num.csv",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=1) #abundance data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SP_inout_num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のみ</w:t>
      </w:r>
      <w:r>
        <w:rPr>
          <w:rFonts w:ascii="Helvetica Neue" w:hAnsi="Helvetica Neue" w:cs="Helvetica Neue"/>
          <w:kern w:val="0"/>
          <w:sz w:val="26"/>
          <w:szCs w:val="26"/>
        </w:rPr>
        <w:t>RICHNESS</w:t>
      </w:r>
      <w:r>
        <w:rPr>
          <w:rFonts w:ascii="Helvetica Neue" w:hAnsi="Helvetica Neue" w:cs="Helvetica Neue"/>
          <w:kern w:val="0"/>
          <w:sz w:val="26"/>
          <w:szCs w:val="26"/>
        </w:rPr>
        <w:t>をいれている。</w:t>
      </w:r>
    </w:p>
    <w:p w14:paraId="577575F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SP_input2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[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-which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) %in% c("ID", "IBD", "UC", "CD"))] </w:t>
      </w:r>
    </w:p>
    <w:p w14:paraId="503CAC6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rownames_to_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column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SP_input2, "METAF") -&gt; SP_input2</w:t>
      </w:r>
    </w:p>
    <w:p w14:paraId="42ADB89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D8E566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Richness_SP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full_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join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SP_input2, Meta, by = "METAF")</w:t>
      </w:r>
    </w:p>
    <w:p w14:paraId="7895DBC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81D2EC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Richness_SP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(Group, Richness, fill = Group)) + </w:t>
      </w:r>
    </w:p>
    <w:p w14:paraId="02980E8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violin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(group = Group), width = 0.5) +</w:t>
      </w:r>
    </w:p>
    <w:p w14:paraId="1E71945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scale_fill_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0655159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boxplot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 = Group), fill = "white", width = 0.1) + </w:t>
      </w:r>
    </w:p>
    <w:p w14:paraId="092A2AF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theme_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classic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31BFB2F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x = "", y = "Richness for species") +</w:t>
      </w:r>
    </w:p>
    <w:p w14:paraId="2241175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scale_y_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continuous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limits = c(0,  600)) +</w:t>
      </w:r>
    </w:p>
    <w:p w14:paraId="3628BF7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scale_x_discrete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(limit=c("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Controls","UC","CD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5445284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7C27A1B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17737C2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18)) +</w:t>
      </w:r>
    </w:p>
    <w:p w14:paraId="446E2D6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1.5, y = 570,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 +</w:t>
      </w:r>
    </w:p>
    <w:p w14:paraId="51D05DF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2, y = 555,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555) +</w:t>
      </w:r>
    </w:p>
    <w:p w14:paraId="41B2E57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2, y = 600,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0719DA4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585,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585)+</w:t>
      </w:r>
    </w:p>
    <w:p w14:paraId="05D88E2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2.5, y = 540, label = "P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0.007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5FD2EB6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525,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525)+</w:t>
      </w:r>
    </w:p>
    <w:p w14:paraId="399E8C5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(title=NULL))</w:t>
      </w:r>
    </w:p>
    <w:p w14:paraId="127AB3F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8577DE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</w:rPr>
        <w:t>#ARG</w:t>
      </w:r>
    </w:p>
    <w:p w14:paraId="1F84BE1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#Shannon</w:t>
      </w:r>
    </w:p>
    <w:p w14:paraId="427E19C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setwd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("/Users/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akiyama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/Documents/</w:t>
      </w:r>
      <w:r>
        <w:rPr>
          <w:rFonts w:ascii="Helvetica Neue" w:hAnsi="Helvetica Neue" w:cs="Helvetica Neue"/>
          <w:kern w:val="0"/>
          <w:sz w:val="26"/>
          <w:szCs w:val="26"/>
        </w:rPr>
        <w:t>筑波大学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筑波大学研究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プロジェクト</w:t>
      </w:r>
      <w:r>
        <w:rPr>
          <w:rFonts w:ascii="Helvetica Neue" w:hAnsi="Helvetica Neue" w:cs="Helvetica Neue"/>
          <w:kern w:val="0"/>
          <w:sz w:val="26"/>
          <w:szCs w:val="26"/>
        </w:rPr>
        <w:t>/Microbiome</w:t>
      </w:r>
      <w:r>
        <w:rPr>
          <w:rFonts w:ascii="Helvetica Neue" w:hAnsi="Helvetica Neue" w:cs="Helvetica Neue"/>
          <w:kern w:val="0"/>
          <w:sz w:val="26"/>
          <w:szCs w:val="26"/>
        </w:rPr>
        <w:t>共同研究</w:t>
      </w:r>
      <w:r>
        <w:rPr>
          <w:rFonts w:ascii="Helvetica Neue" w:hAnsi="Helvetica Neue" w:cs="Helvetica Neue"/>
          <w:kern w:val="0"/>
          <w:sz w:val="26"/>
          <w:szCs w:val="26"/>
        </w:rPr>
        <w:t>/Figure</w:t>
      </w:r>
      <w:r>
        <w:rPr>
          <w:rFonts w:ascii="Helvetica Neue" w:hAnsi="Helvetica Neue" w:cs="Helvetica Neue"/>
          <w:kern w:val="0"/>
          <w:sz w:val="26"/>
          <w:szCs w:val="26"/>
        </w:rPr>
        <w:t>用解析</w:t>
      </w:r>
      <w:r>
        <w:rPr>
          <w:rFonts w:ascii="Helvetica Neue" w:hAnsi="Helvetica Neue" w:cs="Helvetica Neue"/>
          <w:kern w:val="0"/>
          <w:sz w:val="26"/>
          <w:szCs w:val="26"/>
        </w:rPr>
        <w:t>/Bacteriome_all_results_for_pval/Diversity/Microbiome_diversity")</w:t>
      </w:r>
    </w:p>
    <w:p w14:paraId="7AB0C14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Meta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"Meta.csv",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</w:t>
      </w:r>
    </w:p>
    <w:p w14:paraId="69F4ECD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Meta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rename(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Meta, Group = UC_CD)</w:t>
      </w:r>
    </w:p>
    <w:p w14:paraId="742F82D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METADATA=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sample_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data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Meta,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errorIfNULL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TRUE)</w:t>
      </w:r>
    </w:p>
    <w:p w14:paraId="5DBA966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A286DF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ARG_input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"ARG_IBD.csv",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 #abundance data</w:t>
      </w:r>
    </w:p>
    <w:p w14:paraId="5C0E9AC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ARG_input2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ARG_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[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-which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ARG_input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) %in% c("IBD_HC2", "IBD_1", "UC", "Crohn"))] </w:t>
      </w:r>
    </w:p>
    <w:p w14:paraId="3755AC0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DATA=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otu_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table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ARG_input2,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taxa_are_rows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FALSE)</w:t>
      </w:r>
    </w:p>
    <w:p w14:paraId="6CB53E3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01FB9B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Shannon_ARG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&lt;-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diversity(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ARG_input2,index="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shannon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",base=2) %&gt;%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as.data.frame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() </w:t>
      </w:r>
    </w:p>
    <w:p w14:paraId="5C255CB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Shannon_ARG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)[1] &lt;- "Shannon"</w:t>
      </w:r>
    </w:p>
    <w:p w14:paraId="2062457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Shannon_ARG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cbind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Shannon_ARG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Meta)</w:t>
      </w:r>
    </w:p>
    <w:p w14:paraId="750F2FC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2A7FD4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Shannon_ARG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(Group, Shannon, fill = Group)) + </w:t>
      </w:r>
    </w:p>
    <w:p w14:paraId="61ACFB9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violin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(group = Group), width = 0.5) +</w:t>
      </w:r>
    </w:p>
    <w:p w14:paraId="443CA56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scale_fill_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65A30AB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boxplot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 = Group), fill = "white", width = 0.1) + </w:t>
      </w:r>
    </w:p>
    <w:p w14:paraId="3ADE9FD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theme_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classic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09A7C08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x = "", y = "Shannon for ARG") +</w:t>
      </w:r>
    </w:p>
    <w:p w14:paraId="039182F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scale_y_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continuous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limits = c(0, 8)) +</w:t>
      </w:r>
    </w:p>
    <w:p w14:paraId="005AE12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scale_x_discrete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(limit=c("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Controls","UC","CD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397B71D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4FCA866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2792914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18)) +</w:t>
      </w:r>
    </w:p>
    <w:p w14:paraId="3CDC40A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(title=NULL))</w:t>
      </w:r>
    </w:p>
    <w:p w14:paraId="68A9748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7E73BE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#simpson</w:t>
      </w:r>
    </w:p>
    <w:p w14:paraId="0CF2BC6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ARG_input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"ARG_IBD.csv",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 #abundance data</w:t>
      </w:r>
    </w:p>
    <w:p w14:paraId="5731A17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ARG_input2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ARG_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[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-which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ARG_input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) %in% c("IBD_HC2", "IBD_1", "UC", "Crohn"))] </w:t>
      </w:r>
    </w:p>
    <w:p w14:paraId="260B3B7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DATA=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otu_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table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ARG_input2,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taxa_are_rows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FALSE)</w:t>
      </w:r>
    </w:p>
    <w:p w14:paraId="17F57F7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028421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&lt;-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diversity(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ARG_input2,index="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",base=2) %&gt;%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as.data.frame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() </w:t>
      </w:r>
    </w:p>
    <w:p w14:paraId="637C2CD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)[1] &lt;- "Simpson"</w:t>
      </w:r>
    </w:p>
    <w:p w14:paraId="2DD2298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cbind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Meta)</w:t>
      </w:r>
    </w:p>
    <w:p w14:paraId="7290C51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6E5C60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(Group, Simpson, fill = Group)) + </w:t>
      </w:r>
    </w:p>
    <w:p w14:paraId="27EB60F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violin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(group = Group), width = 0.5) +</w:t>
      </w:r>
    </w:p>
    <w:p w14:paraId="0BF312A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scale_fill_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071FA2B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boxplot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 = Group), fill = "white", width = 0.1) + </w:t>
      </w:r>
    </w:p>
    <w:p w14:paraId="63B1ADE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theme_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classic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326960F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x = "", y = "Simpson for ARG") +</w:t>
      </w:r>
    </w:p>
    <w:p w14:paraId="0FB8D83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scale_y_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continuous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limits = c(0, 1)) +</w:t>
      </w:r>
    </w:p>
    <w:p w14:paraId="414B879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scale_x_discrete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(limit=c("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Controls","UC","CD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099D0B3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68C302C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1C4EA46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18)) +</w:t>
      </w:r>
    </w:p>
    <w:p w14:paraId="1005AC8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(title=NULL))</w:t>
      </w:r>
    </w:p>
    <w:p w14:paraId="44B992B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E3E22C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#Inverse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</w:t>
      </w:r>
      <w:proofErr w:type="spellEnd"/>
    </w:p>
    <w:p w14:paraId="50C87A1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ARG_input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"ARG_IBD.csv",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 #abundance data</w:t>
      </w:r>
    </w:p>
    <w:p w14:paraId="3600A9B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ARG_input2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ARG_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[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-which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ARG_input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) %in% c("IBD_HC2", </w:t>
      </w: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"IBD_1", "UC", "Crohn"))] </w:t>
      </w:r>
    </w:p>
    <w:p w14:paraId="527C61E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DATA=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otu_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table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ARG_input2,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taxa_are_rows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FALSE)</w:t>
      </w:r>
    </w:p>
    <w:p w14:paraId="08C55F4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6E5A1C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&lt;-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diversity(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ARG_input2,index="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invsimpson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",base=2) %&gt;%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as.data.frame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() </w:t>
      </w:r>
    </w:p>
    <w:p w14:paraId="027D225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)[1] &lt;- "Simpson"</w:t>
      </w:r>
    </w:p>
    <w:p w14:paraId="159B60E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cbind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Meta)</w:t>
      </w:r>
    </w:p>
    <w:p w14:paraId="04E0B2E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B3CB2A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(Group, Simpson, fill = Group)) + </w:t>
      </w:r>
    </w:p>
    <w:p w14:paraId="229F270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violin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(group = Group), width = 0.5) +</w:t>
      </w:r>
    </w:p>
    <w:p w14:paraId="4EA940B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scale_fill_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4E255C8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boxplot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 = Group), fill = "white", width = 0.1) + </w:t>
      </w:r>
    </w:p>
    <w:p w14:paraId="0A5BF7B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theme_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classic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053B22A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x = "", y = "Inverse Simpson for ARG") +</w:t>
      </w:r>
    </w:p>
    <w:p w14:paraId="48AD9EE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scale_y_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continuous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limits = c(0, 100)) +</w:t>
      </w:r>
    </w:p>
    <w:p w14:paraId="47B6319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scale_x_discrete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(limit=c("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Controls","UC","CD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3399BC6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2BDEBFD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1B72B34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18)) +</w:t>
      </w:r>
    </w:p>
    <w:p w14:paraId="1A54CDF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(title=NULL))</w:t>
      </w:r>
    </w:p>
    <w:p w14:paraId="426F2DE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E413D0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#beta-diversity</w:t>
      </w:r>
    </w:p>
    <w:p w14:paraId="67CF194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adonis2(ARG_input2~Group, data=Meta, permutation=9999, method="bray") #obtain p value for PERMANOVA #data=Meta</w:t>
      </w:r>
      <w:r>
        <w:rPr>
          <w:rFonts w:ascii="Helvetica Neue" w:hAnsi="Helvetica Neue" w:cs="Helvetica Neue"/>
          <w:kern w:val="0"/>
          <w:sz w:val="26"/>
          <w:szCs w:val="26"/>
        </w:rPr>
        <w:t>となっており</w:t>
      </w:r>
      <w:r>
        <w:rPr>
          <w:rFonts w:ascii="Helvetica Neue" w:hAnsi="Helvetica Neue" w:cs="Helvetica Neue"/>
          <w:kern w:val="0"/>
          <w:sz w:val="26"/>
          <w:szCs w:val="26"/>
        </w:rPr>
        <w:t>Meta</w:t>
      </w:r>
      <w:r>
        <w:rPr>
          <w:rFonts w:ascii="Helvetica Neue" w:hAnsi="Helvetica Neue" w:cs="Helvetica Neue"/>
          <w:kern w:val="0"/>
          <w:sz w:val="26"/>
          <w:szCs w:val="26"/>
        </w:rPr>
        <w:t>から</w:t>
      </w:r>
      <w:r>
        <w:rPr>
          <w:rFonts w:ascii="Helvetica Neue" w:hAnsi="Helvetica Neue" w:cs="Helvetica Neue"/>
          <w:kern w:val="0"/>
          <w:sz w:val="26"/>
          <w:szCs w:val="26"/>
        </w:rPr>
        <w:t>group</w:t>
      </w:r>
      <w:r>
        <w:rPr>
          <w:rFonts w:ascii="Helvetica Neue" w:hAnsi="Helvetica Neue" w:cs="Helvetica Neue"/>
          <w:kern w:val="0"/>
          <w:sz w:val="26"/>
          <w:szCs w:val="26"/>
        </w:rPr>
        <w:t>を探し出してくれる。</w:t>
      </w:r>
    </w:p>
    <w:p w14:paraId="0F09633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62F946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data_phylo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&lt;-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phyloseq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DATA, METADATA)</w:t>
      </w:r>
    </w:p>
    <w:p w14:paraId="1A5C734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bc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=ordinate(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data_phylo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method = "MDS",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distane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"bray") #NMDS</w:t>
      </w:r>
      <w:r>
        <w:rPr>
          <w:rFonts w:ascii="Helvetica Neue" w:hAnsi="Helvetica Neue" w:cs="Helvetica Neue"/>
          <w:kern w:val="0"/>
          <w:sz w:val="26"/>
          <w:szCs w:val="26"/>
        </w:rPr>
        <w:t>など選べる</w:t>
      </w:r>
    </w:p>
    <w:p w14:paraId="67BF586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plot_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ordination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data_phylo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bc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color= "Group")+</w:t>
      </w:r>
    </w:p>
    <w:p w14:paraId="32AFAA6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geom_point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(size=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3)+</w:t>
      </w:r>
      <w:proofErr w:type="gramEnd"/>
    </w:p>
    <w:p w14:paraId="18283D3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stat_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ellipse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5AC0D84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x = "MDS1", y = "MDS2") +</w:t>
      </w:r>
    </w:p>
    <w:p w14:paraId="33369E5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scale_color_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5166764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20),</w:t>
      </w:r>
    </w:p>
    <w:p w14:paraId="62D484D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20),</w:t>
      </w:r>
    </w:p>
    <w:p w14:paraId="0DF9206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axis.line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element_line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colour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"black", linewidth= 0.7,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linetype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"solid"),</w:t>
      </w:r>
    </w:p>
    <w:p w14:paraId="295C98F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legend.background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(),</w:t>
      </w:r>
    </w:p>
    <w:p w14:paraId="6063E54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legend.key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),</w:t>
      </w:r>
    </w:p>
    <w:p w14:paraId="736000E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legend.box.background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element_rect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colour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"black"),</w:t>
      </w:r>
    </w:p>
    <w:p w14:paraId="450F808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panel.grid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.major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(), </w:t>
      </w:r>
    </w:p>
    <w:p w14:paraId="7EC2700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panel.grid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.minor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(),</w:t>
      </w:r>
    </w:p>
    <w:p w14:paraId="0450336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panel.background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(),</w:t>
      </w:r>
    </w:p>
    <w:p w14:paraId="13D0CA4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20))+</w:t>
      </w:r>
    </w:p>
    <w:p w14:paraId="4BEC4FF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43C5B37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0.4, y = -0.35, label = "P = 1e-04", size = 8,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</w:t>
      </w:r>
    </w:p>
    <w:p w14:paraId="1281CCA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895951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#RIchness</w:t>
      </w:r>
    </w:p>
    <w:p w14:paraId="3D84519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setwd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("/Users/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akiyama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/Documents/</w:t>
      </w:r>
      <w:r>
        <w:rPr>
          <w:rFonts w:ascii="Helvetica Neue" w:hAnsi="Helvetica Neue" w:cs="Helvetica Neue"/>
          <w:kern w:val="0"/>
          <w:sz w:val="26"/>
          <w:szCs w:val="26"/>
        </w:rPr>
        <w:t>筑波大学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筑波大学研究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プロジェクト</w:t>
      </w:r>
      <w:r>
        <w:rPr>
          <w:rFonts w:ascii="Helvetica Neue" w:hAnsi="Helvetica Neue" w:cs="Helvetica Neue"/>
          <w:kern w:val="0"/>
          <w:sz w:val="26"/>
          <w:szCs w:val="26"/>
        </w:rPr>
        <w:t>/Microbiome</w:t>
      </w:r>
      <w:r>
        <w:rPr>
          <w:rFonts w:ascii="Helvetica Neue" w:hAnsi="Helvetica Neue" w:cs="Helvetica Neue"/>
          <w:kern w:val="0"/>
          <w:sz w:val="26"/>
          <w:szCs w:val="26"/>
        </w:rPr>
        <w:t>共同研究</w:t>
      </w:r>
      <w:r>
        <w:rPr>
          <w:rFonts w:ascii="Helvetica Neue" w:hAnsi="Helvetica Neue" w:cs="Helvetica Neue"/>
          <w:kern w:val="0"/>
          <w:sz w:val="26"/>
          <w:szCs w:val="26"/>
        </w:rPr>
        <w:t>/Figure</w:t>
      </w:r>
      <w:r>
        <w:rPr>
          <w:rFonts w:ascii="Helvetica Neue" w:hAnsi="Helvetica Neue" w:cs="Helvetica Neue"/>
          <w:kern w:val="0"/>
          <w:sz w:val="26"/>
          <w:szCs w:val="26"/>
        </w:rPr>
        <w:t>用解析</w:t>
      </w:r>
      <w:r>
        <w:rPr>
          <w:rFonts w:ascii="Helvetica Neue" w:hAnsi="Helvetica Neue" w:cs="Helvetica Neue"/>
          <w:kern w:val="0"/>
          <w:sz w:val="26"/>
          <w:szCs w:val="26"/>
        </w:rPr>
        <w:t>/Bacteriome_all_results_for_pval/Diversity/Microbiome_diversity")</w:t>
      </w:r>
    </w:p>
    <w:p w14:paraId="183AF25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Meta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"Meta.csv",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</w:t>
      </w:r>
    </w:p>
    <w:p w14:paraId="286F96F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Meta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rename(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Meta, Group = UC_CD)</w:t>
      </w:r>
    </w:p>
    <w:p w14:paraId="5BFF9E1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rownames_to_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column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Meta, "ID") -&gt; Meta</w:t>
      </w:r>
    </w:p>
    <w:p w14:paraId="78614ED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81B8B6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setwd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("/Users/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akiyama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/Documents/</w:t>
      </w:r>
      <w:r>
        <w:rPr>
          <w:rFonts w:ascii="Helvetica Neue" w:hAnsi="Helvetica Neue" w:cs="Helvetica Neue"/>
          <w:kern w:val="0"/>
          <w:sz w:val="26"/>
          <w:szCs w:val="26"/>
        </w:rPr>
        <w:t>筑波大学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筑波大学研究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プロジェクト</w:t>
      </w:r>
      <w:r>
        <w:rPr>
          <w:rFonts w:ascii="Helvetica Neue" w:hAnsi="Helvetica Neue" w:cs="Helvetica Neue"/>
          <w:kern w:val="0"/>
          <w:sz w:val="26"/>
          <w:szCs w:val="26"/>
        </w:rPr>
        <w:t>/Microbiome</w:t>
      </w:r>
      <w:r>
        <w:rPr>
          <w:rFonts w:ascii="Helvetica Neue" w:hAnsi="Helvetica Neue" w:cs="Helvetica Neue"/>
          <w:kern w:val="0"/>
          <w:sz w:val="26"/>
          <w:szCs w:val="26"/>
        </w:rPr>
        <w:t>共同研究</w:t>
      </w:r>
      <w:r>
        <w:rPr>
          <w:rFonts w:ascii="Helvetica Neue" w:hAnsi="Helvetica Neue" w:cs="Helvetica Neue"/>
          <w:kern w:val="0"/>
          <w:sz w:val="26"/>
          <w:szCs w:val="26"/>
        </w:rPr>
        <w:t>/Manuscript/Nat Com/Revised/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MaAsLin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/ARG")</w:t>
      </w:r>
    </w:p>
    <w:p w14:paraId="63C0499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read.csv("ARG.csv",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=1) #abundance data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ARG_num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があるところにデータをとりにいった。</w:t>
      </w:r>
    </w:p>
    <w:p w14:paraId="62D3BE6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rownames_to_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column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SP_input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"ID") -&gt; SP_input2</w:t>
      </w:r>
    </w:p>
    <w:p w14:paraId="703D71F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04A72D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Richness_SP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full_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join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SP_input2, Meta, by = "ID")</w:t>
      </w:r>
    </w:p>
    <w:p w14:paraId="4325699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D51AA5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Richness_SP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Number_of_ARG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fill = Group)) + </w:t>
      </w:r>
    </w:p>
    <w:p w14:paraId="1101A37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violin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(group = Group), width = 0.5) +</w:t>
      </w:r>
    </w:p>
    <w:p w14:paraId="06E861A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scale_fill_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1BF7D6B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boxplot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 = Group), fill = "white", width = 0.1) + </w:t>
      </w:r>
    </w:p>
    <w:p w14:paraId="0DF5963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theme_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classic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219033A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x = "", y = "Richness for ARG") +</w:t>
      </w:r>
    </w:p>
    <w:p w14:paraId="341AD46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scale_y_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continuous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limits = c(0,  200)) +</w:t>
      </w:r>
    </w:p>
    <w:p w14:paraId="04525BF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scale_x_discrete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(limit=c("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Controls","UC","CD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669FCF1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1BD807C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49AE80F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18)) +</w:t>
      </w:r>
    </w:p>
    <w:p w14:paraId="4696FF6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#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1.5, y = 570,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 +</w:t>
      </w:r>
    </w:p>
    <w:p w14:paraId="29D1645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#geom_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2, y = 555,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555) +</w:t>
      </w:r>
    </w:p>
    <w:p w14:paraId="6104425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#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2, y = 600,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"plain")+</w:t>
      </w:r>
    </w:p>
    <w:p w14:paraId="7B71D56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#geom_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585,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585)+</w:t>
      </w:r>
    </w:p>
    <w:p w14:paraId="59159DE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2.5, y = 175, label = "P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0.02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2D58532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165,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165)+</w:t>
      </w:r>
    </w:p>
    <w:p w14:paraId="307AF90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(title=NULL))</w:t>
      </w:r>
    </w:p>
    <w:p w14:paraId="78AF5C2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A7008C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</w:rPr>
        <w:t>#vOTU</w:t>
      </w:r>
    </w:p>
    <w:p w14:paraId="370CCF3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#Shannon</w:t>
      </w:r>
    </w:p>
    <w:p w14:paraId="017681F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setwd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("/Users/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akiyama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/Documents/</w:t>
      </w:r>
      <w:r>
        <w:rPr>
          <w:rFonts w:ascii="Helvetica Neue" w:hAnsi="Helvetica Neue" w:cs="Helvetica Neue"/>
          <w:kern w:val="0"/>
          <w:sz w:val="26"/>
          <w:szCs w:val="26"/>
        </w:rPr>
        <w:t>筑波大学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筑波大学研究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プロジェクト</w:t>
      </w:r>
      <w:r>
        <w:rPr>
          <w:rFonts w:ascii="Helvetica Neue" w:hAnsi="Helvetica Neue" w:cs="Helvetica Neue"/>
          <w:kern w:val="0"/>
          <w:sz w:val="26"/>
          <w:szCs w:val="26"/>
        </w:rPr>
        <w:t>/Microbiome</w:t>
      </w:r>
      <w:r>
        <w:rPr>
          <w:rFonts w:ascii="Helvetica Neue" w:hAnsi="Helvetica Neue" w:cs="Helvetica Neue"/>
          <w:kern w:val="0"/>
          <w:sz w:val="26"/>
          <w:szCs w:val="26"/>
        </w:rPr>
        <w:t>共同研究</w:t>
      </w:r>
      <w:r>
        <w:rPr>
          <w:rFonts w:ascii="Helvetica Neue" w:hAnsi="Helvetica Neue" w:cs="Helvetica Neue"/>
          <w:kern w:val="0"/>
          <w:sz w:val="26"/>
          <w:szCs w:val="26"/>
        </w:rPr>
        <w:t>/Figure</w:t>
      </w:r>
      <w:r>
        <w:rPr>
          <w:rFonts w:ascii="Helvetica Neue" w:hAnsi="Helvetica Neue" w:cs="Helvetica Neue"/>
          <w:kern w:val="0"/>
          <w:sz w:val="26"/>
          <w:szCs w:val="26"/>
        </w:rPr>
        <w:t>用解析</w:t>
      </w:r>
      <w:r>
        <w:rPr>
          <w:rFonts w:ascii="Helvetica Neue" w:hAnsi="Helvetica Neue" w:cs="Helvetica Neue"/>
          <w:kern w:val="0"/>
          <w:sz w:val="26"/>
          <w:szCs w:val="26"/>
        </w:rPr>
        <w:t>/Bacteriome_all_results_for_pval/Diversity/Microbiome_diversity")</w:t>
      </w:r>
    </w:p>
    <w:p w14:paraId="3A64CCC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Meta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"Meta.csv",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</w:t>
      </w:r>
    </w:p>
    <w:p w14:paraId="4810C54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Meta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rename(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Meta, Group = UC_CD)</w:t>
      </w:r>
    </w:p>
    <w:p w14:paraId="466D626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METADATA=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sample_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data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Meta,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errorIfNULL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TRUE)</w:t>
      </w:r>
    </w:p>
    <w:p w14:paraId="6D64DDE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1A315D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vOTU_input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"vOTU_IBD.csv",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 #abundance data</w:t>
      </w:r>
    </w:p>
    <w:p w14:paraId="7889578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vOTU_input2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vOTU_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[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-which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vOTU_input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) %in% c("IBD_HC2", "UC", "Crohn"))] </w:t>
      </w:r>
    </w:p>
    <w:p w14:paraId="47EFDD5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DATA=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otu_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table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vOTU_input2,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taxa_are_rows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FALSE)</w:t>
      </w:r>
    </w:p>
    <w:p w14:paraId="580C146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27852B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Shannon_vOTU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&lt;-diversity(vOTU_input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2,index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="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shannon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",base=2) %&gt;%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as.data.frame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() </w:t>
      </w:r>
    </w:p>
    <w:p w14:paraId="3D0939E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Shannon_vOTU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)[1] &lt;- "Shannon"</w:t>
      </w:r>
    </w:p>
    <w:p w14:paraId="25FE1D9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Shannon_vOTU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cbind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Shannon_vOTU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Meta)</w:t>
      </w:r>
    </w:p>
    <w:p w14:paraId="20C2142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08CF8E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Shannon_vOTU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(Group, Shannon, fill = Group)) + </w:t>
      </w:r>
    </w:p>
    <w:p w14:paraId="4B34DD9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violin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(group = Group), width = 0.5) +</w:t>
      </w:r>
    </w:p>
    <w:p w14:paraId="46254AA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scale_fill_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1FAF063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boxplot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 = Group), fill = "white", width = 0.1) + </w:t>
      </w:r>
    </w:p>
    <w:p w14:paraId="188D983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theme_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classic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0B15269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"", y = "Shannon for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") +</w:t>
      </w:r>
    </w:p>
    <w:p w14:paraId="4577041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scale_y_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continuous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limits = c(0, 8.5)) +</w:t>
      </w:r>
    </w:p>
    <w:p w14:paraId="01E4C2E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scale_x_discrete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(limit=c("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Controls","UC","CD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40158B2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1589423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4DBD6AE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18)) +</w:t>
      </w:r>
    </w:p>
    <w:p w14:paraId="76BA171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1.5, y = 7.7,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"plain") +</w:t>
      </w:r>
    </w:p>
    <w:p w14:paraId="5C15005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2, y = 7.5,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7.5) +</w:t>
      </w:r>
    </w:p>
    <w:p w14:paraId="2CBBA10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2, y = 8.2,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351CD6E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8,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8)+</w:t>
      </w:r>
    </w:p>
    <w:p w14:paraId="2E6CCAC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2.5, y = 7.4, label = "P = 0.02",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1EAB5DD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7.2,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7.2)+</w:t>
      </w:r>
    </w:p>
    <w:p w14:paraId="2F3B505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(title=NULL))</w:t>
      </w:r>
    </w:p>
    <w:p w14:paraId="118576D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82CE52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#simpson</w:t>
      </w:r>
    </w:p>
    <w:p w14:paraId="7D5FFB3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vOTU_input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"vOTU_IBD.csv",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 #abundance data</w:t>
      </w:r>
    </w:p>
    <w:p w14:paraId="66350BA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vOTU_input2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vOTU_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[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-which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vOTU_input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) %in% c("IBD_HC2", "UC", "Crohn"))] </w:t>
      </w:r>
    </w:p>
    <w:p w14:paraId="1C0BDE3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DATA=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otu_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table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vOTU_input2,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taxa_are_rows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FALSE)</w:t>
      </w:r>
    </w:p>
    <w:p w14:paraId="0E584C0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C68976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&lt;-diversity(vOTU_input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2,index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="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",base=2) %&gt;%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as.data.frame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() </w:t>
      </w:r>
    </w:p>
    <w:p w14:paraId="038550D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)[1] &lt;- "Simpson"</w:t>
      </w:r>
    </w:p>
    <w:p w14:paraId="2C7B1CD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cbind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Meta)</w:t>
      </w:r>
    </w:p>
    <w:p w14:paraId="0A0E9B6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D6BBD5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(Group, Simpson, fill = Group)) + </w:t>
      </w:r>
    </w:p>
    <w:p w14:paraId="594AA78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violin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(group = Group), width = 0.5) +</w:t>
      </w:r>
    </w:p>
    <w:p w14:paraId="200A2E2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scale_fill_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419A546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boxplot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 = Group), fill = "white", width = 0.1) + </w:t>
      </w:r>
    </w:p>
    <w:p w14:paraId="58A4EE6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theme_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classic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4A59B57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"", y = "Simpson for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") +</w:t>
      </w:r>
    </w:p>
    <w:p w14:paraId="6E94435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scale_y_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continuous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limits = c(0, 1.3)) +</w:t>
      </w:r>
    </w:p>
    <w:p w14:paraId="48E9478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scale_x_discrete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(limit=c("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Controls","UC","CD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386948D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3A1BB77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545B4BB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18)) +</w:t>
      </w:r>
    </w:p>
    <w:p w14:paraId="4D75923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1.5, y = 1.15,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 +</w:t>
      </w:r>
    </w:p>
    <w:p w14:paraId="3277FC5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2, y = 1.1,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1.1) +</w:t>
      </w:r>
    </w:p>
    <w:p w14:paraId="40174DD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2, y = 1.25,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59124DE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1.2,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1.2)+</w:t>
      </w:r>
    </w:p>
    <w:p w14:paraId="2E4483F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2.5, y = 1.1, label = "P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0.02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1587992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1.05,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1.05)+</w:t>
      </w:r>
    </w:p>
    <w:p w14:paraId="0E0A979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(title=NULL))</w:t>
      </w:r>
    </w:p>
    <w:p w14:paraId="4766B82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AB3756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#Inverse Simpson</w:t>
      </w:r>
    </w:p>
    <w:p w14:paraId="61ABC3F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vOTU_input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"vOTU_IBD.csv",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 #abundance data</w:t>
      </w:r>
    </w:p>
    <w:p w14:paraId="1589A28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vOTU_input2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vOTU_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[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-which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vOTU_input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) %in% c("IBD_HC2", "UC", "Crohn"))] </w:t>
      </w:r>
    </w:p>
    <w:p w14:paraId="5C2C55E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DATA=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otu_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table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vOTU_input2,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taxa_are_rows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FALSE)</w:t>
      </w:r>
    </w:p>
    <w:p w14:paraId="2BE76DD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86E519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&lt;-diversity(vOTU_input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2,index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="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invsimpson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",base=2) %&gt;%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as.data.frame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() </w:t>
      </w:r>
    </w:p>
    <w:p w14:paraId="6B3CB7F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)[1] &lt;- "Simpson"</w:t>
      </w:r>
    </w:p>
    <w:p w14:paraId="136A5BB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Simpson_vOTU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cbind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Meta)</w:t>
      </w:r>
    </w:p>
    <w:p w14:paraId="724D655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E3620C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Simpson_vOTU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(Group, Simpson, fill = Group)) + </w:t>
      </w:r>
    </w:p>
    <w:p w14:paraId="1D9498D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violin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(group = Group), width = 0.5) +</w:t>
      </w:r>
    </w:p>
    <w:p w14:paraId="68B9019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scale_fill_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1C7EFD9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boxplot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 = Group), fill = "white", width = 0.1) + </w:t>
      </w:r>
    </w:p>
    <w:p w14:paraId="4ED417E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theme_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classic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39A59E4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"", y = "Inverse Simpson for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") +</w:t>
      </w:r>
    </w:p>
    <w:p w14:paraId="21B708A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scale_y_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continuous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limits = c(0, 100)) +</w:t>
      </w:r>
    </w:p>
    <w:p w14:paraId="05D4B5B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scale_x_discrete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(limit=c("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Controls","UC","CD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4C4C9B7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31F486C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0CE3981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18)) +</w:t>
      </w:r>
    </w:p>
    <w:p w14:paraId="124ED11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1.5, y = 79,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 +</w:t>
      </w:r>
    </w:p>
    <w:p w14:paraId="74B77F2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2, y = 76,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76) +</w:t>
      </w:r>
    </w:p>
    <w:p w14:paraId="3E95A5F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2, y = 85,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0E0C50B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82,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82)+</w:t>
      </w:r>
    </w:p>
    <w:p w14:paraId="098061F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2.5, y = 75, label = "P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0.02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1D3B9F3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72,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72)+</w:t>
      </w:r>
    </w:p>
    <w:p w14:paraId="1356FFC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(title=NULL))</w:t>
      </w:r>
    </w:p>
    <w:p w14:paraId="0BA055F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10F575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#beta-diversity</w:t>
      </w:r>
    </w:p>
    <w:p w14:paraId="6496D10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adonis2(vOTU_input2~Group, data=Meta, permutation=9999, method="bray") #obtain p value for PERMANOVA #data=Meta</w:t>
      </w:r>
      <w:r>
        <w:rPr>
          <w:rFonts w:ascii="Helvetica Neue" w:hAnsi="Helvetica Neue" w:cs="Helvetica Neue"/>
          <w:kern w:val="0"/>
          <w:sz w:val="26"/>
          <w:szCs w:val="26"/>
        </w:rPr>
        <w:t>となっており</w:t>
      </w:r>
      <w:r>
        <w:rPr>
          <w:rFonts w:ascii="Helvetica Neue" w:hAnsi="Helvetica Neue" w:cs="Helvetica Neue"/>
          <w:kern w:val="0"/>
          <w:sz w:val="26"/>
          <w:szCs w:val="26"/>
        </w:rPr>
        <w:t>Meta</w:t>
      </w:r>
      <w:r>
        <w:rPr>
          <w:rFonts w:ascii="Helvetica Neue" w:hAnsi="Helvetica Neue" w:cs="Helvetica Neue"/>
          <w:kern w:val="0"/>
          <w:sz w:val="26"/>
          <w:szCs w:val="26"/>
        </w:rPr>
        <w:t>から</w:t>
      </w:r>
      <w:r>
        <w:rPr>
          <w:rFonts w:ascii="Helvetica Neue" w:hAnsi="Helvetica Neue" w:cs="Helvetica Neue"/>
          <w:kern w:val="0"/>
          <w:sz w:val="26"/>
          <w:szCs w:val="26"/>
        </w:rPr>
        <w:t>group</w:t>
      </w:r>
      <w:r>
        <w:rPr>
          <w:rFonts w:ascii="Helvetica Neue" w:hAnsi="Helvetica Neue" w:cs="Helvetica Neue"/>
          <w:kern w:val="0"/>
          <w:sz w:val="26"/>
          <w:szCs w:val="26"/>
        </w:rPr>
        <w:t>を探し出してくれる。</w:t>
      </w:r>
    </w:p>
    <w:p w14:paraId="08DD5E9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F81D1E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data_phylo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&lt;-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phyloseq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DATA, METADATA)</w:t>
      </w:r>
    </w:p>
    <w:p w14:paraId="225E034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bc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=ordinate(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data_phylo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method = "MDS",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distane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"bray") #NMDS</w:t>
      </w:r>
      <w:r>
        <w:rPr>
          <w:rFonts w:ascii="Helvetica Neue" w:hAnsi="Helvetica Neue" w:cs="Helvetica Neue"/>
          <w:kern w:val="0"/>
          <w:sz w:val="26"/>
          <w:szCs w:val="26"/>
        </w:rPr>
        <w:t>など選べる</w:t>
      </w:r>
    </w:p>
    <w:p w14:paraId="0BB0806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plot_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ordination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data_phylo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bc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color= "Group")+</w:t>
      </w:r>
    </w:p>
    <w:p w14:paraId="0D3ABF72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geom_point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(size=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3)+</w:t>
      </w:r>
      <w:proofErr w:type="gramEnd"/>
    </w:p>
    <w:p w14:paraId="21CF2B9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stat_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ellipse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23C81C0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x = "MDS1", y = "MDS2") +</w:t>
      </w:r>
    </w:p>
    <w:p w14:paraId="4EE7AF5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scale_color_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293DF63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20),</w:t>
      </w:r>
    </w:p>
    <w:p w14:paraId="491C825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20),</w:t>
      </w:r>
    </w:p>
    <w:p w14:paraId="65C1FB7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axis.line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element_line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colour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"black", linewidth= 0.7,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linetype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"solid"),</w:t>
      </w:r>
    </w:p>
    <w:p w14:paraId="5DD890E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legend.background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(),</w:t>
      </w:r>
    </w:p>
    <w:p w14:paraId="583B6F6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legend.key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),</w:t>
      </w:r>
    </w:p>
    <w:p w14:paraId="7B2E279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legend.box.background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element_rect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colour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"black"),</w:t>
      </w:r>
    </w:p>
    <w:p w14:paraId="34B2F11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panel.grid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.major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(), </w:t>
      </w:r>
    </w:p>
    <w:p w14:paraId="4FD8537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panel.grid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.minor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(),</w:t>
      </w:r>
    </w:p>
    <w:p w14:paraId="390751C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panel.background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element_blank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(),</w:t>
      </w:r>
    </w:p>
    <w:p w14:paraId="68D90CB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20))+</w:t>
      </w:r>
    </w:p>
    <w:p w14:paraId="69C8D47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588CB8B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0.4, y = -0.35, label = "P = 1e-04", size = 8,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</w:t>
      </w:r>
    </w:p>
    <w:p w14:paraId="2997479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BA2DA3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#RIchness </w:t>
      </w:r>
    </w:p>
    <w:p w14:paraId="2199CF0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setwd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("/Users/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akiyama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/Documents/</w:t>
      </w:r>
      <w:r>
        <w:rPr>
          <w:rFonts w:ascii="Helvetica Neue" w:hAnsi="Helvetica Neue" w:cs="Helvetica Neue"/>
          <w:kern w:val="0"/>
          <w:sz w:val="26"/>
          <w:szCs w:val="26"/>
        </w:rPr>
        <w:t>筑波大学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筑波大学研究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プロジェクト</w:t>
      </w:r>
      <w:r>
        <w:rPr>
          <w:rFonts w:ascii="Helvetica Neue" w:hAnsi="Helvetica Neue" w:cs="Helvetica Neue"/>
          <w:kern w:val="0"/>
          <w:sz w:val="26"/>
          <w:szCs w:val="26"/>
        </w:rPr>
        <w:t>/Microbiome</w:t>
      </w:r>
      <w:r>
        <w:rPr>
          <w:rFonts w:ascii="Helvetica Neue" w:hAnsi="Helvetica Neue" w:cs="Helvetica Neue"/>
          <w:kern w:val="0"/>
          <w:sz w:val="26"/>
          <w:szCs w:val="26"/>
        </w:rPr>
        <w:t>共同研究</w:t>
      </w:r>
      <w:r>
        <w:rPr>
          <w:rFonts w:ascii="Helvetica Neue" w:hAnsi="Helvetica Neue" w:cs="Helvetica Neue"/>
          <w:kern w:val="0"/>
          <w:sz w:val="26"/>
          <w:szCs w:val="26"/>
        </w:rPr>
        <w:t>/Figure</w:t>
      </w:r>
      <w:r>
        <w:rPr>
          <w:rFonts w:ascii="Helvetica Neue" w:hAnsi="Helvetica Neue" w:cs="Helvetica Neue"/>
          <w:kern w:val="0"/>
          <w:sz w:val="26"/>
          <w:szCs w:val="26"/>
        </w:rPr>
        <w:t>用解析</w:t>
      </w:r>
      <w:r>
        <w:rPr>
          <w:rFonts w:ascii="Helvetica Neue" w:hAnsi="Helvetica Neue" w:cs="Helvetica Neue"/>
          <w:kern w:val="0"/>
          <w:sz w:val="26"/>
          <w:szCs w:val="26"/>
        </w:rPr>
        <w:t>/Bacteriome_all_results_for_pval/Diversity/Microbiome_diversity")</w:t>
      </w:r>
    </w:p>
    <w:p w14:paraId="24A782E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Meta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read.csv(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"Meta.csv",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=1)</w:t>
      </w:r>
    </w:p>
    <w:p w14:paraId="495699F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Meta &lt;-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rename(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Meta, Group = UC_CD)</w:t>
      </w:r>
    </w:p>
    <w:p w14:paraId="1A5D405F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rownames_to_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column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Meta, "ID") -&gt; Meta</w:t>
      </w:r>
    </w:p>
    <w:p w14:paraId="067B335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F6E28C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setwd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("/Users/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akiyama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/Documents/</w:t>
      </w:r>
      <w:r>
        <w:rPr>
          <w:rFonts w:ascii="Helvetica Neue" w:hAnsi="Helvetica Neue" w:cs="Helvetica Neue"/>
          <w:kern w:val="0"/>
          <w:sz w:val="26"/>
          <w:szCs w:val="26"/>
        </w:rPr>
        <w:t>筑波大学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筑波大学研究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プロジェクト</w:t>
      </w:r>
      <w:r>
        <w:rPr>
          <w:rFonts w:ascii="Helvetica Neue" w:hAnsi="Helvetica Neue" w:cs="Helvetica Neue"/>
          <w:kern w:val="0"/>
          <w:sz w:val="26"/>
          <w:szCs w:val="26"/>
        </w:rPr>
        <w:t>/Microbiome</w:t>
      </w:r>
      <w:r>
        <w:rPr>
          <w:rFonts w:ascii="Helvetica Neue" w:hAnsi="Helvetica Neue" w:cs="Helvetica Neue"/>
          <w:kern w:val="0"/>
          <w:sz w:val="26"/>
          <w:szCs w:val="26"/>
        </w:rPr>
        <w:t>共同研究</w:t>
      </w:r>
      <w:r>
        <w:rPr>
          <w:rFonts w:ascii="Helvetica Neue" w:hAnsi="Helvetica Neue" w:cs="Helvetica Neue"/>
          <w:kern w:val="0"/>
          <w:sz w:val="26"/>
          <w:szCs w:val="26"/>
        </w:rPr>
        <w:t>/Manuscript/Nat Com/Revised/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MaAsLin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/Phage")</w:t>
      </w:r>
    </w:p>
    <w:p w14:paraId="001EA09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SP_input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read.csv("vOTU_num.csv", header = TRUE,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na.strings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c(NA, ''),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row.names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=1) #abundance data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ARG_num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があるところにデータをとりにいった。</w:t>
      </w:r>
    </w:p>
    <w:p w14:paraId="3203ECA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rownames_to_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column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SP_input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"ID") -&gt; SP_input2</w:t>
      </w:r>
    </w:p>
    <w:p w14:paraId="5B9B22D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994FF6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Richness_SP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&lt;-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full_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join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SP_input2, Meta, by = "ID")</w:t>
      </w:r>
    </w:p>
    <w:p w14:paraId="1416F61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FEB00B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Richness_SP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(Group, Richness, fill = Group)) + </w:t>
      </w:r>
    </w:p>
    <w:p w14:paraId="0586F66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violin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(group = Group), width = 0.5) +</w:t>
      </w:r>
    </w:p>
    <w:p w14:paraId="25A6737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scale_fill_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manual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values = c("royalblue","#84919e","red"))+</w:t>
      </w:r>
    </w:p>
    <w:p w14:paraId="7DA7F3E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boxplot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aes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(group = Group), fill = "white", width = 0.1) + </w:t>
      </w:r>
    </w:p>
    <w:p w14:paraId="2F4562D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theme_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classic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+</w:t>
      </w:r>
    </w:p>
    <w:p w14:paraId="13EE0F0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labs(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"", y = "Richness for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") +</w:t>
      </w:r>
    </w:p>
    <w:p w14:paraId="2EC2499E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scale_y_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continuous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limits = c(0,  280)) +</w:t>
      </w:r>
    </w:p>
    <w:p w14:paraId="6E8F0B5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scale_x_discrete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(limit=c("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Controls","UC","CD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"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))+</w:t>
      </w:r>
      <w:proofErr w:type="gramEnd"/>
    </w:p>
    <w:p w14:paraId="00B2D36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theme(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axis.text.x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67643B3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axis.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text.y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(angle = 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hjust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size = 18),</w:t>
      </w:r>
    </w:p>
    <w:p w14:paraId="0B411E1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text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size = 18)) +</w:t>
      </w:r>
    </w:p>
    <w:p w14:paraId="5C2C9E5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1.5, y = 230,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 +</w:t>
      </w:r>
    </w:p>
    <w:p w14:paraId="36C25F3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2, y = 220,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220) +</w:t>
      </w:r>
    </w:p>
    <w:p w14:paraId="59CBC05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2, y = 260, label = "P &lt; 0.001",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789F5B2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250,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250)+</w:t>
      </w:r>
    </w:p>
    <w:p w14:paraId="147960F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#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annotate(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"text", x = 2.5, y = 180, label = "P =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0.02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", size = 6,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fontface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"plain")+</w:t>
      </w:r>
    </w:p>
    <w:p w14:paraId="0F8A477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#geom_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segment(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x = 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xend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3, y = 165,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yend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165)+</w:t>
      </w:r>
    </w:p>
    <w:p w14:paraId="46E36DC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guides(fill=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guide_legend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(title=NULL))</w:t>
      </w:r>
    </w:p>
    <w:p w14:paraId="1DF6455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　</w:t>
      </w:r>
    </w:p>
    <w:p w14:paraId="0BCE748C" w14:textId="77777777" w:rsidR="00AD2CFD" w:rsidRDefault="00AD2CFD" w:rsidP="00AD2CFD">
      <w:pPr>
        <w:autoSpaceDE w:val="0"/>
        <w:autoSpaceDN w:val="0"/>
        <w:adjustRightInd w:val="0"/>
        <w:spacing w:after="40"/>
        <w:jc w:val="left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#Alpha-diversity</w:t>
      </w: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のグラフ化</w:t>
      </w:r>
    </w:p>
    <w:p w14:paraId="0A59C7D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#SP</w:t>
      </w:r>
    </w:p>
    <w:p w14:paraId="3154910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#Shannon</w:t>
      </w:r>
    </w:p>
    <w:p w14:paraId="144C47B5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#P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の求め方。</w:t>
      </w:r>
    </w:p>
    <w:p w14:paraId="4D67AAE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ggbetweenstats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plot.type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"box", data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Shannon_SP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x = Group, y = Shannon, type = 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nonparametirc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", title = "alpha-diversity", </w:t>
      </w:r>
    </w:p>
    <w:p w14:paraId="1D13D94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centrality.plotting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TRUE,  </w:t>
      </w:r>
    </w:p>
    <w:p w14:paraId="1D823FB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centrality.point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.args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list(size = 2, color = 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darkred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"), </w:t>
      </w:r>
    </w:p>
    <w:p w14:paraId="28D35D0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centrality.label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.args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list(size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nudge_x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segment.linetype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min.segment.length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0),</w:t>
      </w:r>
    </w:p>
    <w:p w14:paraId="4FA4673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ggplot.component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list(theme(text=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(size=10))),</w:t>
      </w:r>
    </w:p>
    <w:p w14:paraId="7118F0D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results.subtitle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TRUE)</w:t>
      </w:r>
    </w:p>
    <w:p w14:paraId="64DB461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B1D856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#ARG</w:t>
      </w:r>
    </w:p>
    <w:p w14:paraId="4693831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#P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の求め方。</w:t>
      </w:r>
    </w:p>
    <w:p w14:paraId="24196F9D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ggbetweenstats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plot.type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"box", data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Shannon_ARG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x = Group, y = </w:t>
      </w: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Shannon, type = 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nonparametirc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", title = "alpha-diversity", </w:t>
      </w:r>
    </w:p>
    <w:p w14:paraId="7EDB947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centrality.plotting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TRUE,  </w:t>
      </w:r>
    </w:p>
    <w:p w14:paraId="48DC003C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centrality.point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.args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list(size = 2, color = 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darkred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"), </w:t>
      </w:r>
    </w:p>
    <w:p w14:paraId="3B01D7A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centrality.label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.args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list(size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nudge_x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segment.linetype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min.segment.length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0),</w:t>
      </w:r>
    </w:p>
    <w:p w14:paraId="50BA59E3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ggplot.component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list(theme(text=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(size=10))),</w:t>
      </w:r>
    </w:p>
    <w:p w14:paraId="181732DB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results.subtitle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TRUE)</w:t>
      </w:r>
    </w:p>
    <w:p w14:paraId="4D06C9C9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877EFC6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#vOTU</w:t>
      </w:r>
    </w:p>
    <w:p w14:paraId="4C364AE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#P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val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の求め方。</w:t>
      </w:r>
    </w:p>
    <w:p w14:paraId="59E4872A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ggbetweenstats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plot.type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"box", data =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Shannon_vOTU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, x = Group, y = Shannon, type = 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nonparametirc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", title = "alpha-diversity", </w:t>
      </w:r>
    </w:p>
    <w:p w14:paraId="2F222AC7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centrality.plotting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TRUE,  </w:t>
      </w:r>
    </w:p>
    <w:p w14:paraId="4CCFE9F0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centrality.point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.args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list(size = 2, color = "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darkred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"), </w:t>
      </w:r>
    </w:p>
    <w:p w14:paraId="5F4E6744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centrality.label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.args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list(size = 1,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nudge_x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0.5,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segment.linetype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2,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min.segment.length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0),</w:t>
      </w:r>
    </w:p>
    <w:p w14:paraId="5DDC75B1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ggplot.component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list(theme(text=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element_text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(size=10))),</w:t>
      </w:r>
    </w:p>
    <w:p w14:paraId="6D9BE6E8" w14:textId="77777777" w:rsidR="00AD2CFD" w:rsidRDefault="00AD2CFD" w:rsidP="00AD2CFD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results.subtitle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TRUE)</w:t>
      </w:r>
    </w:p>
    <w:p w14:paraId="57E86512" w14:textId="77777777" w:rsidR="00173477" w:rsidRDefault="00173477"/>
    <w:sectPr w:rsidR="00173477" w:rsidSect="00AD2C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FD"/>
    <w:rsid w:val="00000FD9"/>
    <w:rsid w:val="00005FD1"/>
    <w:rsid w:val="00006287"/>
    <w:rsid w:val="00012BC8"/>
    <w:rsid w:val="00013BF1"/>
    <w:rsid w:val="000176EA"/>
    <w:rsid w:val="00023E70"/>
    <w:rsid w:val="000240DA"/>
    <w:rsid w:val="00025F8B"/>
    <w:rsid w:val="00026703"/>
    <w:rsid w:val="000274E9"/>
    <w:rsid w:val="000278F2"/>
    <w:rsid w:val="000310DD"/>
    <w:rsid w:val="00033EF1"/>
    <w:rsid w:val="0003609E"/>
    <w:rsid w:val="00036B16"/>
    <w:rsid w:val="0004518A"/>
    <w:rsid w:val="00045524"/>
    <w:rsid w:val="00045C42"/>
    <w:rsid w:val="00047018"/>
    <w:rsid w:val="00051ABC"/>
    <w:rsid w:val="0005513A"/>
    <w:rsid w:val="00056F25"/>
    <w:rsid w:val="00057CAA"/>
    <w:rsid w:val="000626C6"/>
    <w:rsid w:val="000635F7"/>
    <w:rsid w:val="0006448E"/>
    <w:rsid w:val="0006630C"/>
    <w:rsid w:val="000673F2"/>
    <w:rsid w:val="00070BE9"/>
    <w:rsid w:val="000756C9"/>
    <w:rsid w:val="0008043C"/>
    <w:rsid w:val="00083175"/>
    <w:rsid w:val="000849B8"/>
    <w:rsid w:val="00085A73"/>
    <w:rsid w:val="00087F3E"/>
    <w:rsid w:val="00093B9E"/>
    <w:rsid w:val="0009437B"/>
    <w:rsid w:val="000954BA"/>
    <w:rsid w:val="000A0688"/>
    <w:rsid w:val="000A131E"/>
    <w:rsid w:val="000A1741"/>
    <w:rsid w:val="000A6A54"/>
    <w:rsid w:val="000B4385"/>
    <w:rsid w:val="000B5874"/>
    <w:rsid w:val="000B7BB0"/>
    <w:rsid w:val="000C096D"/>
    <w:rsid w:val="000C2E33"/>
    <w:rsid w:val="000C2FA7"/>
    <w:rsid w:val="000C58EB"/>
    <w:rsid w:val="000C5C28"/>
    <w:rsid w:val="000C69C4"/>
    <w:rsid w:val="000C7D63"/>
    <w:rsid w:val="000C7FB1"/>
    <w:rsid w:val="000D0D0B"/>
    <w:rsid w:val="000D509C"/>
    <w:rsid w:val="000D6177"/>
    <w:rsid w:val="000D6FB4"/>
    <w:rsid w:val="000D74EC"/>
    <w:rsid w:val="000E166E"/>
    <w:rsid w:val="000E7D2F"/>
    <w:rsid w:val="000F35CF"/>
    <w:rsid w:val="000F3F76"/>
    <w:rsid w:val="000F44BC"/>
    <w:rsid w:val="000F492D"/>
    <w:rsid w:val="000F5B43"/>
    <w:rsid w:val="000F7F1C"/>
    <w:rsid w:val="00101B1F"/>
    <w:rsid w:val="00104AEC"/>
    <w:rsid w:val="00122823"/>
    <w:rsid w:val="00122C76"/>
    <w:rsid w:val="00123DC0"/>
    <w:rsid w:val="00123DF7"/>
    <w:rsid w:val="00126504"/>
    <w:rsid w:val="00131776"/>
    <w:rsid w:val="00132359"/>
    <w:rsid w:val="00132785"/>
    <w:rsid w:val="0013504B"/>
    <w:rsid w:val="00135110"/>
    <w:rsid w:val="001359E9"/>
    <w:rsid w:val="00137497"/>
    <w:rsid w:val="00140FCD"/>
    <w:rsid w:val="00146782"/>
    <w:rsid w:val="00147358"/>
    <w:rsid w:val="00147C92"/>
    <w:rsid w:val="00151DB1"/>
    <w:rsid w:val="0015464A"/>
    <w:rsid w:val="00157207"/>
    <w:rsid w:val="00162A9A"/>
    <w:rsid w:val="001649C6"/>
    <w:rsid w:val="00165A4E"/>
    <w:rsid w:val="0016663F"/>
    <w:rsid w:val="00170AF4"/>
    <w:rsid w:val="0017197B"/>
    <w:rsid w:val="00173477"/>
    <w:rsid w:val="00175134"/>
    <w:rsid w:val="00176783"/>
    <w:rsid w:val="001768D6"/>
    <w:rsid w:val="00185F05"/>
    <w:rsid w:val="00193F19"/>
    <w:rsid w:val="001A0F65"/>
    <w:rsid w:val="001A192B"/>
    <w:rsid w:val="001A3C2B"/>
    <w:rsid w:val="001A44EB"/>
    <w:rsid w:val="001A5639"/>
    <w:rsid w:val="001A7CDB"/>
    <w:rsid w:val="001B3533"/>
    <w:rsid w:val="001B5EA3"/>
    <w:rsid w:val="001C06AB"/>
    <w:rsid w:val="001C4038"/>
    <w:rsid w:val="001C49DC"/>
    <w:rsid w:val="001D0008"/>
    <w:rsid w:val="001D0495"/>
    <w:rsid w:val="001D0965"/>
    <w:rsid w:val="001D185D"/>
    <w:rsid w:val="001D3A21"/>
    <w:rsid w:val="001D431E"/>
    <w:rsid w:val="001D7303"/>
    <w:rsid w:val="001D7433"/>
    <w:rsid w:val="001E3B34"/>
    <w:rsid w:val="001E6AEB"/>
    <w:rsid w:val="001E7335"/>
    <w:rsid w:val="001F243E"/>
    <w:rsid w:val="001F5161"/>
    <w:rsid w:val="001F5D64"/>
    <w:rsid w:val="00200CB9"/>
    <w:rsid w:val="00201DD9"/>
    <w:rsid w:val="00203A57"/>
    <w:rsid w:val="002062D4"/>
    <w:rsid w:val="0020643F"/>
    <w:rsid w:val="0020647E"/>
    <w:rsid w:val="00206578"/>
    <w:rsid w:val="00207573"/>
    <w:rsid w:val="00212D6C"/>
    <w:rsid w:val="00213925"/>
    <w:rsid w:val="00214885"/>
    <w:rsid w:val="00221DBA"/>
    <w:rsid w:val="00222A53"/>
    <w:rsid w:val="00223A10"/>
    <w:rsid w:val="00223F8E"/>
    <w:rsid w:val="0022542C"/>
    <w:rsid w:val="002258D7"/>
    <w:rsid w:val="0022783B"/>
    <w:rsid w:val="00227A85"/>
    <w:rsid w:val="00227F0D"/>
    <w:rsid w:val="002310A9"/>
    <w:rsid w:val="00232055"/>
    <w:rsid w:val="002353E1"/>
    <w:rsid w:val="002354CE"/>
    <w:rsid w:val="00236C6C"/>
    <w:rsid w:val="00237EB9"/>
    <w:rsid w:val="0024393E"/>
    <w:rsid w:val="0024583E"/>
    <w:rsid w:val="00245892"/>
    <w:rsid w:val="00245B74"/>
    <w:rsid w:val="00245B9C"/>
    <w:rsid w:val="002469AE"/>
    <w:rsid w:val="002478B8"/>
    <w:rsid w:val="00252343"/>
    <w:rsid w:val="00253304"/>
    <w:rsid w:val="002539FD"/>
    <w:rsid w:val="002543F5"/>
    <w:rsid w:val="00254F73"/>
    <w:rsid w:val="00255507"/>
    <w:rsid w:val="002557A4"/>
    <w:rsid w:val="00260240"/>
    <w:rsid w:val="00261627"/>
    <w:rsid w:val="0026181A"/>
    <w:rsid w:val="00263994"/>
    <w:rsid w:val="00264B4B"/>
    <w:rsid w:val="00265DAB"/>
    <w:rsid w:val="00267156"/>
    <w:rsid w:val="00273503"/>
    <w:rsid w:val="00273D3D"/>
    <w:rsid w:val="002755F4"/>
    <w:rsid w:val="00280B4B"/>
    <w:rsid w:val="00281ED1"/>
    <w:rsid w:val="00282B02"/>
    <w:rsid w:val="00284224"/>
    <w:rsid w:val="00284BE4"/>
    <w:rsid w:val="00284FCC"/>
    <w:rsid w:val="0028694A"/>
    <w:rsid w:val="00291555"/>
    <w:rsid w:val="00293ACC"/>
    <w:rsid w:val="00296C05"/>
    <w:rsid w:val="002972DE"/>
    <w:rsid w:val="0029763C"/>
    <w:rsid w:val="002A0483"/>
    <w:rsid w:val="002A1A3A"/>
    <w:rsid w:val="002A51D8"/>
    <w:rsid w:val="002A5411"/>
    <w:rsid w:val="002A54D3"/>
    <w:rsid w:val="002A694F"/>
    <w:rsid w:val="002B00C0"/>
    <w:rsid w:val="002B15A4"/>
    <w:rsid w:val="002C05A8"/>
    <w:rsid w:val="002C2341"/>
    <w:rsid w:val="002D05D6"/>
    <w:rsid w:val="002D072A"/>
    <w:rsid w:val="002D1AB1"/>
    <w:rsid w:val="002D23BE"/>
    <w:rsid w:val="002D2E70"/>
    <w:rsid w:val="002D532E"/>
    <w:rsid w:val="002D63FE"/>
    <w:rsid w:val="002D6840"/>
    <w:rsid w:val="002E0924"/>
    <w:rsid w:val="002E33BD"/>
    <w:rsid w:val="002E3C2C"/>
    <w:rsid w:val="002E544C"/>
    <w:rsid w:val="002E5469"/>
    <w:rsid w:val="002E7533"/>
    <w:rsid w:val="002F2A05"/>
    <w:rsid w:val="002F49A7"/>
    <w:rsid w:val="002F50C4"/>
    <w:rsid w:val="002F5746"/>
    <w:rsid w:val="002F6965"/>
    <w:rsid w:val="002F7F41"/>
    <w:rsid w:val="0030139F"/>
    <w:rsid w:val="0030157B"/>
    <w:rsid w:val="00304850"/>
    <w:rsid w:val="00306112"/>
    <w:rsid w:val="00311C37"/>
    <w:rsid w:val="003127EC"/>
    <w:rsid w:val="00312B5F"/>
    <w:rsid w:val="00313D64"/>
    <w:rsid w:val="00314E12"/>
    <w:rsid w:val="0031560E"/>
    <w:rsid w:val="00315839"/>
    <w:rsid w:val="003164BD"/>
    <w:rsid w:val="003166DB"/>
    <w:rsid w:val="00317357"/>
    <w:rsid w:val="003230D4"/>
    <w:rsid w:val="00325477"/>
    <w:rsid w:val="003255E8"/>
    <w:rsid w:val="00326790"/>
    <w:rsid w:val="003268E4"/>
    <w:rsid w:val="00332E0A"/>
    <w:rsid w:val="00343C60"/>
    <w:rsid w:val="003457B6"/>
    <w:rsid w:val="00346590"/>
    <w:rsid w:val="00350D75"/>
    <w:rsid w:val="003570F9"/>
    <w:rsid w:val="00360D0A"/>
    <w:rsid w:val="0036127A"/>
    <w:rsid w:val="003619E2"/>
    <w:rsid w:val="003650C6"/>
    <w:rsid w:val="00366844"/>
    <w:rsid w:val="00367A77"/>
    <w:rsid w:val="0037254B"/>
    <w:rsid w:val="0037417E"/>
    <w:rsid w:val="0037621F"/>
    <w:rsid w:val="003762C8"/>
    <w:rsid w:val="00382F25"/>
    <w:rsid w:val="00383974"/>
    <w:rsid w:val="00383B1C"/>
    <w:rsid w:val="0038525C"/>
    <w:rsid w:val="003905CC"/>
    <w:rsid w:val="003943BE"/>
    <w:rsid w:val="00394F96"/>
    <w:rsid w:val="00396778"/>
    <w:rsid w:val="00396DC8"/>
    <w:rsid w:val="003A40D0"/>
    <w:rsid w:val="003A6F7F"/>
    <w:rsid w:val="003A764C"/>
    <w:rsid w:val="003B16A3"/>
    <w:rsid w:val="003B356C"/>
    <w:rsid w:val="003B3A3C"/>
    <w:rsid w:val="003B65B7"/>
    <w:rsid w:val="003B757E"/>
    <w:rsid w:val="003C29DB"/>
    <w:rsid w:val="003C32C8"/>
    <w:rsid w:val="003C5B54"/>
    <w:rsid w:val="003C6E2E"/>
    <w:rsid w:val="003D3746"/>
    <w:rsid w:val="003D3787"/>
    <w:rsid w:val="003D50F8"/>
    <w:rsid w:val="003D7DAF"/>
    <w:rsid w:val="003E0927"/>
    <w:rsid w:val="003E0DC7"/>
    <w:rsid w:val="003E2616"/>
    <w:rsid w:val="003E40CE"/>
    <w:rsid w:val="003E4F47"/>
    <w:rsid w:val="003F49C8"/>
    <w:rsid w:val="00402EF2"/>
    <w:rsid w:val="00404A28"/>
    <w:rsid w:val="00406000"/>
    <w:rsid w:val="00412E95"/>
    <w:rsid w:val="00413B0D"/>
    <w:rsid w:val="0041646B"/>
    <w:rsid w:val="00423230"/>
    <w:rsid w:val="00423589"/>
    <w:rsid w:val="00425732"/>
    <w:rsid w:val="0042696D"/>
    <w:rsid w:val="0043483C"/>
    <w:rsid w:val="004367E6"/>
    <w:rsid w:val="004418C4"/>
    <w:rsid w:val="00445883"/>
    <w:rsid w:val="0044670E"/>
    <w:rsid w:val="00447E84"/>
    <w:rsid w:val="00450FD6"/>
    <w:rsid w:val="004525E4"/>
    <w:rsid w:val="0045409C"/>
    <w:rsid w:val="00454B75"/>
    <w:rsid w:val="00454EDB"/>
    <w:rsid w:val="004566F7"/>
    <w:rsid w:val="00457F74"/>
    <w:rsid w:val="00465356"/>
    <w:rsid w:val="004668E0"/>
    <w:rsid w:val="004675DA"/>
    <w:rsid w:val="00472C11"/>
    <w:rsid w:val="00474BBA"/>
    <w:rsid w:val="00475013"/>
    <w:rsid w:val="00475810"/>
    <w:rsid w:val="0047644A"/>
    <w:rsid w:val="004776A9"/>
    <w:rsid w:val="00480E6C"/>
    <w:rsid w:val="00483E6C"/>
    <w:rsid w:val="00484081"/>
    <w:rsid w:val="00484E23"/>
    <w:rsid w:val="0048690F"/>
    <w:rsid w:val="00487434"/>
    <w:rsid w:val="00492CC5"/>
    <w:rsid w:val="00493FD3"/>
    <w:rsid w:val="00494B4E"/>
    <w:rsid w:val="00494DBE"/>
    <w:rsid w:val="0049525F"/>
    <w:rsid w:val="004964A9"/>
    <w:rsid w:val="004A0754"/>
    <w:rsid w:val="004A2E7F"/>
    <w:rsid w:val="004A42EF"/>
    <w:rsid w:val="004A49C4"/>
    <w:rsid w:val="004A65F1"/>
    <w:rsid w:val="004A770D"/>
    <w:rsid w:val="004B09CE"/>
    <w:rsid w:val="004B0A5A"/>
    <w:rsid w:val="004B4C9A"/>
    <w:rsid w:val="004B65CD"/>
    <w:rsid w:val="004B6820"/>
    <w:rsid w:val="004B7300"/>
    <w:rsid w:val="004B7609"/>
    <w:rsid w:val="004B7BAB"/>
    <w:rsid w:val="004B7F33"/>
    <w:rsid w:val="004C004C"/>
    <w:rsid w:val="004C0E6D"/>
    <w:rsid w:val="004C10C6"/>
    <w:rsid w:val="004C1FC9"/>
    <w:rsid w:val="004C20A9"/>
    <w:rsid w:val="004C2898"/>
    <w:rsid w:val="004C3555"/>
    <w:rsid w:val="004C42B7"/>
    <w:rsid w:val="004C492C"/>
    <w:rsid w:val="004C62D8"/>
    <w:rsid w:val="004C649A"/>
    <w:rsid w:val="004C65F1"/>
    <w:rsid w:val="004C6B65"/>
    <w:rsid w:val="004C76CE"/>
    <w:rsid w:val="004D09B3"/>
    <w:rsid w:val="004D0D72"/>
    <w:rsid w:val="004D2712"/>
    <w:rsid w:val="004D3431"/>
    <w:rsid w:val="004D627C"/>
    <w:rsid w:val="004D7FED"/>
    <w:rsid w:val="004E038D"/>
    <w:rsid w:val="004E5341"/>
    <w:rsid w:val="004E548C"/>
    <w:rsid w:val="004E5F4B"/>
    <w:rsid w:val="004E6418"/>
    <w:rsid w:val="004F02F2"/>
    <w:rsid w:val="004F0B45"/>
    <w:rsid w:val="004F153A"/>
    <w:rsid w:val="004F4A85"/>
    <w:rsid w:val="004F4DBC"/>
    <w:rsid w:val="004F5684"/>
    <w:rsid w:val="004F6AAB"/>
    <w:rsid w:val="004F7B13"/>
    <w:rsid w:val="00501906"/>
    <w:rsid w:val="00505629"/>
    <w:rsid w:val="00506206"/>
    <w:rsid w:val="00511512"/>
    <w:rsid w:val="0051273B"/>
    <w:rsid w:val="00512934"/>
    <w:rsid w:val="00516111"/>
    <w:rsid w:val="005217DC"/>
    <w:rsid w:val="00521C18"/>
    <w:rsid w:val="00524A45"/>
    <w:rsid w:val="00524AE6"/>
    <w:rsid w:val="00524EA9"/>
    <w:rsid w:val="00530A08"/>
    <w:rsid w:val="005325BB"/>
    <w:rsid w:val="00532EED"/>
    <w:rsid w:val="005358CD"/>
    <w:rsid w:val="00535FAF"/>
    <w:rsid w:val="00541A2E"/>
    <w:rsid w:val="00542308"/>
    <w:rsid w:val="0054361A"/>
    <w:rsid w:val="00544C1A"/>
    <w:rsid w:val="00545385"/>
    <w:rsid w:val="005458F8"/>
    <w:rsid w:val="00546DE2"/>
    <w:rsid w:val="00551A3E"/>
    <w:rsid w:val="00552654"/>
    <w:rsid w:val="00553EFB"/>
    <w:rsid w:val="00556F9A"/>
    <w:rsid w:val="005601B5"/>
    <w:rsid w:val="005625BA"/>
    <w:rsid w:val="00563381"/>
    <w:rsid w:val="00565BCF"/>
    <w:rsid w:val="00567FDA"/>
    <w:rsid w:val="005711C1"/>
    <w:rsid w:val="00572D7E"/>
    <w:rsid w:val="00573E1C"/>
    <w:rsid w:val="00575217"/>
    <w:rsid w:val="005769E9"/>
    <w:rsid w:val="0057782D"/>
    <w:rsid w:val="005819B0"/>
    <w:rsid w:val="00582B0C"/>
    <w:rsid w:val="00583B4F"/>
    <w:rsid w:val="005849EB"/>
    <w:rsid w:val="00585612"/>
    <w:rsid w:val="00585FBF"/>
    <w:rsid w:val="0058692E"/>
    <w:rsid w:val="005933B9"/>
    <w:rsid w:val="0059619F"/>
    <w:rsid w:val="00596D20"/>
    <w:rsid w:val="00596D4D"/>
    <w:rsid w:val="00597747"/>
    <w:rsid w:val="00597B42"/>
    <w:rsid w:val="005A092F"/>
    <w:rsid w:val="005A3539"/>
    <w:rsid w:val="005A55CE"/>
    <w:rsid w:val="005A6432"/>
    <w:rsid w:val="005B10D3"/>
    <w:rsid w:val="005B26FB"/>
    <w:rsid w:val="005B4CDD"/>
    <w:rsid w:val="005B615D"/>
    <w:rsid w:val="005B7AF3"/>
    <w:rsid w:val="005C09CE"/>
    <w:rsid w:val="005C1724"/>
    <w:rsid w:val="005C28EE"/>
    <w:rsid w:val="005C4514"/>
    <w:rsid w:val="005C47B4"/>
    <w:rsid w:val="005C6733"/>
    <w:rsid w:val="005C6FA9"/>
    <w:rsid w:val="005C785B"/>
    <w:rsid w:val="005C79C7"/>
    <w:rsid w:val="005C7F75"/>
    <w:rsid w:val="005D1098"/>
    <w:rsid w:val="005D523A"/>
    <w:rsid w:val="005D55BF"/>
    <w:rsid w:val="005D74BD"/>
    <w:rsid w:val="005E0D50"/>
    <w:rsid w:val="005E291E"/>
    <w:rsid w:val="005E2D12"/>
    <w:rsid w:val="005E3AC6"/>
    <w:rsid w:val="005F145A"/>
    <w:rsid w:val="005F6E6C"/>
    <w:rsid w:val="005F79B3"/>
    <w:rsid w:val="00604F35"/>
    <w:rsid w:val="006065EC"/>
    <w:rsid w:val="00606821"/>
    <w:rsid w:val="0060682D"/>
    <w:rsid w:val="00607975"/>
    <w:rsid w:val="006104CB"/>
    <w:rsid w:val="00610A80"/>
    <w:rsid w:val="00610EE4"/>
    <w:rsid w:val="00611855"/>
    <w:rsid w:val="00611F39"/>
    <w:rsid w:val="006121C8"/>
    <w:rsid w:val="00612326"/>
    <w:rsid w:val="0061284B"/>
    <w:rsid w:val="00613237"/>
    <w:rsid w:val="00615D4B"/>
    <w:rsid w:val="00617BCE"/>
    <w:rsid w:val="00620F16"/>
    <w:rsid w:val="00620F1E"/>
    <w:rsid w:val="00623C17"/>
    <w:rsid w:val="00624708"/>
    <w:rsid w:val="00625413"/>
    <w:rsid w:val="00625BD2"/>
    <w:rsid w:val="00626370"/>
    <w:rsid w:val="006331B1"/>
    <w:rsid w:val="006412E3"/>
    <w:rsid w:val="00641957"/>
    <w:rsid w:val="00641DD4"/>
    <w:rsid w:val="00645231"/>
    <w:rsid w:val="00647524"/>
    <w:rsid w:val="00650D09"/>
    <w:rsid w:val="00652088"/>
    <w:rsid w:val="006533E8"/>
    <w:rsid w:val="00653C7A"/>
    <w:rsid w:val="0065656B"/>
    <w:rsid w:val="00656D0B"/>
    <w:rsid w:val="0066111A"/>
    <w:rsid w:val="00661690"/>
    <w:rsid w:val="0066218E"/>
    <w:rsid w:val="00664441"/>
    <w:rsid w:val="006663CA"/>
    <w:rsid w:val="00666706"/>
    <w:rsid w:val="00670A3C"/>
    <w:rsid w:val="00671262"/>
    <w:rsid w:val="0067299B"/>
    <w:rsid w:val="00673E96"/>
    <w:rsid w:val="00674A0D"/>
    <w:rsid w:val="00674CDC"/>
    <w:rsid w:val="0067612F"/>
    <w:rsid w:val="00676DBB"/>
    <w:rsid w:val="00682EA0"/>
    <w:rsid w:val="0068503F"/>
    <w:rsid w:val="0068578B"/>
    <w:rsid w:val="00685C18"/>
    <w:rsid w:val="006916D5"/>
    <w:rsid w:val="0069287D"/>
    <w:rsid w:val="00692ABA"/>
    <w:rsid w:val="00696E9A"/>
    <w:rsid w:val="006A34BF"/>
    <w:rsid w:val="006A3B67"/>
    <w:rsid w:val="006A794B"/>
    <w:rsid w:val="006B1627"/>
    <w:rsid w:val="006B2948"/>
    <w:rsid w:val="006B34D1"/>
    <w:rsid w:val="006B35CB"/>
    <w:rsid w:val="006B54C5"/>
    <w:rsid w:val="006B5C90"/>
    <w:rsid w:val="006B715E"/>
    <w:rsid w:val="006C3FFB"/>
    <w:rsid w:val="006C4566"/>
    <w:rsid w:val="006C4C51"/>
    <w:rsid w:val="006C5A12"/>
    <w:rsid w:val="006C5D2F"/>
    <w:rsid w:val="006C6EC6"/>
    <w:rsid w:val="006D1D5E"/>
    <w:rsid w:val="006D46F7"/>
    <w:rsid w:val="006D6281"/>
    <w:rsid w:val="006D7468"/>
    <w:rsid w:val="006E000A"/>
    <w:rsid w:val="006E02F3"/>
    <w:rsid w:val="006E2FDF"/>
    <w:rsid w:val="006E47C6"/>
    <w:rsid w:val="006E51BF"/>
    <w:rsid w:val="006F0AD4"/>
    <w:rsid w:val="006F19AA"/>
    <w:rsid w:val="006F2DD9"/>
    <w:rsid w:val="006F354C"/>
    <w:rsid w:val="006F54C9"/>
    <w:rsid w:val="006F797D"/>
    <w:rsid w:val="00701336"/>
    <w:rsid w:val="007015D8"/>
    <w:rsid w:val="00706CD8"/>
    <w:rsid w:val="00706FBC"/>
    <w:rsid w:val="0071146C"/>
    <w:rsid w:val="007122C6"/>
    <w:rsid w:val="007150B0"/>
    <w:rsid w:val="007157AB"/>
    <w:rsid w:val="00716CD9"/>
    <w:rsid w:val="00717AED"/>
    <w:rsid w:val="0072094F"/>
    <w:rsid w:val="007225B5"/>
    <w:rsid w:val="00723963"/>
    <w:rsid w:val="00724DEF"/>
    <w:rsid w:val="007263BA"/>
    <w:rsid w:val="007271D4"/>
    <w:rsid w:val="00730A13"/>
    <w:rsid w:val="0073441D"/>
    <w:rsid w:val="00734543"/>
    <w:rsid w:val="007357C4"/>
    <w:rsid w:val="007366BD"/>
    <w:rsid w:val="00742149"/>
    <w:rsid w:val="007424C2"/>
    <w:rsid w:val="007425CD"/>
    <w:rsid w:val="0074406B"/>
    <w:rsid w:val="007471A8"/>
    <w:rsid w:val="00751D07"/>
    <w:rsid w:val="00752118"/>
    <w:rsid w:val="00761574"/>
    <w:rsid w:val="007639D3"/>
    <w:rsid w:val="00765670"/>
    <w:rsid w:val="00774509"/>
    <w:rsid w:val="00777727"/>
    <w:rsid w:val="007805C6"/>
    <w:rsid w:val="007841D0"/>
    <w:rsid w:val="00784ADC"/>
    <w:rsid w:val="00786DAE"/>
    <w:rsid w:val="0079284D"/>
    <w:rsid w:val="00792ADE"/>
    <w:rsid w:val="007942CB"/>
    <w:rsid w:val="0079630F"/>
    <w:rsid w:val="007A0027"/>
    <w:rsid w:val="007A0455"/>
    <w:rsid w:val="007A1484"/>
    <w:rsid w:val="007A26D0"/>
    <w:rsid w:val="007A4F51"/>
    <w:rsid w:val="007A5C31"/>
    <w:rsid w:val="007A5DDE"/>
    <w:rsid w:val="007B05F1"/>
    <w:rsid w:val="007B0F4A"/>
    <w:rsid w:val="007B195D"/>
    <w:rsid w:val="007B2C8D"/>
    <w:rsid w:val="007B3554"/>
    <w:rsid w:val="007B552F"/>
    <w:rsid w:val="007C0687"/>
    <w:rsid w:val="007C14AD"/>
    <w:rsid w:val="007C1672"/>
    <w:rsid w:val="007C3419"/>
    <w:rsid w:val="007C3685"/>
    <w:rsid w:val="007C44D9"/>
    <w:rsid w:val="007C67DE"/>
    <w:rsid w:val="007D1041"/>
    <w:rsid w:val="007D14D5"/>
    <w:rsid w:val="007D1732"/>
    <w:rsid w:val="007D3D18"/>
    <w:rsid w:val="007D54C7"/>
    <w:rsid w:val="007D5706"/>
    <w:rsid w:val="007D6293"/>
    <w:rsid w:val="007D6BAF"/>
    <w:rsid w:val="007D74DC"/>
    <w:rsid w:val="007E0C49"/>
    <w:rsid w:val="007E428F"/>
    <w:rsid w:val="007E49AA"/>
    <w:rsid w:val="007E5FD2"/>
    <w:rsid w:val="007F310C"/>
    <w:rsid w:val="007F3FB2"/>
    <w:rsid w:val="007F4011"/>
    <w:rsid w:val="007F7C74"/>
    <w:rsid w:val="0080047A"/>
    <w:rsid w:val="00800E0E"/>
    <w:rsid w:val="00805F69"/>
    <w:rsid w:val="00811048"/>
    <w:rsid w:val="00813DAC"/>
    <w:rsid w:val="00813F07"/>
    <w:rsid w:val="00815584"/>
    <w:rsid w:val="00815CBE"/>
    <w:rsid w:val="00817CA9"/>
    <w:rsid w:val="00820660"/>
    <w:rsid w:val="00820AB4"/>
    <w:rsid w:val="00821E0F"/>
    <w:rsid w:val="00822F6D"/>
    <w:rsid w:val="008232F9"/>
    <w:rsid w:val="008236C6"/>
    <w:rsid w:val="00824FA8"/>
    <w:rsid w:val="00825013"/>
    <w:rsid w:val="00825118"/>
    <w:rsid w:val="00825F44"/>
    <w:rsid w:val="0082799A"/>
    <w:rsid w:val="00830455"/>
    <w:rsid w:val="00831071"/>
    <w:rsid w:val="00831987"/>
    <w:rsid w:val="008326C7"/>
    <w:rsid w:val="00833980"/>
    <w:rsid w:val="00833E41"/>
    <w:rsid w:val="00834E09"/>
    <w:rsid w:val="00836A9B"/>
    <w:rsid w:val="0083794C"/>
    <w:rsid w:val="008413FC"/>
    <w:rsid w:val="00842261"/>
    <w:rsid w:val="008424E0"/>
    <w:rsid w:val="008479E7"/>
    <w:rsid w:val="00854B73"/>
    <w:rsid w:val="0085723A"/>
    <w:rsid w:val="00861341"/>
    <w:rsid w:val="0086270C"/>
    <w:rsid w:val="008629EB"/>
    <w:rsid w:val="0086335F"/>
    <w:rsid w:val="008655AF"/>
    <w:rsid w:val="00866CC8"/>
    <w:rsid w:val="0087071D"/>
    <w:rsid w:val="00872BBC"/>
    <w:rsid w:val="00876D74"/>
    <w:rsid w:val="008778C8"/>
    <w:rsid w:val="008821F2"/>
    <w:rsid w:val="00882EE4"/>
    <w:rsid w:val="00884A54"/>
    <w:rsid w:val="00884C7C"/>
    <w:rsid w:val="00885C4B"/>
    <w:rsid w:val="00892383"/>
    <w:rsid w:val="00893541"/>
    <w:rsid w:val="008A1B7A"/>
    <w:rsid w:val="008A26F5"/>
    <w:rsid w:val="008A54CD"/>
    <w:rsid w:val="008A6AA6"/>
    <w:rsid w:val="008A7136"/>
    <w:rsid w:val="008B1574"/>
    <w:rsid w:val="008B2729"/>
    <w:rsid w:val="008B3FF6"/>
    <w:rsid w:val="008B7714"/>
    <w:rsid w:val="008C2F80"/>
    <w:rsid w:val="008D2C5A"/>
    <w:rsid w:val="008D2F9F"/>
    <w:rsid w:val="008D4AF8"/>
    <w:rsid w:val="008D5F03"/>
    <w:rsid w:val="008E06CF"/>
    <w:rsid w:val="008E2176"/>
    <w:rsid w:val="008E3F70"/>
    <w:rsid w:val="008E5781"/>
    <w:rsid w:val="008E57C8"/>
    <w:rsid w:val="008E5CEB"/>
    <w:rsid w:val="008F07E2"/>
    <w:rsid w:val="008F1BCE"/>
    <w:rsid w:val="008F25C7"/>
    <w:rsid w:val="008F2B6A"/>
    <w:rsid w:val="008F3524"/>
    <w:rsid w:val="008F51F7"/>
    <w:rsid w:val="009004BD"/>
    <w:rsid w:val="009009F5"/>
    <w:rsid w:val="00902288"/>
    <w:rsid w:val="00902528"/>
    <w:rsid w:val="00903532"/>
    <w:rsid w:val="00907CD4"/>
    <w:rsid w:val="00911BC9"/>
    <w:rsid w:val="0091254D"/>
    <w:rsid w:val="00913311"/>
    <w:rsid w:val="009158BD"/>
    <w:rsid w:val="00917DF4"/>
    <w:rsid w:val="00921F64"/>
    <w:rsid w:val="00930333"/>
    <w:rsid w:val="00932583"/>
    <w:rsid w:val="0093281F"/>
    <w:rsid w:val="00937DAC"/>
    <w:rsid w:val="009402DF"/>
    <w:rsid w:val="009408FA"/>
    <w:rsid w:val="0094256C"/>
    <w:rsid w:val="00942B07"/>
    <w:rsid w:val="009431AB"/>
    <w:rsid w:val="00943F1A"/>
    <w:rsid w:val="00946F0F"/>
    <w:rsid w:val="0094702D"/>
    <w:rsid w:val="00947578"/>
    <w:rsid w:val="00950547"/>
    <w:rsid w:val="009530C5"/>
    <w:rsid w:val="00956FD5"/>
    <w:rsid w:val="00960D08"/>
    <w:rsid w:val="00961F16"/>
    <w:rsid w:val="009626FF"/>
    <w:rsid w:val="00963CC9"/>
    <w:rsid w:val="00964A5F"/>
    <w:rsid w:val="00965058"/>
    <w:rsid w:val="009678AD"/>
    <w:rsid w:val="00967D5F"/>
    <w:rsid w:val="00967E22"/>
    <w:rsid w:val="00973204"/>
    <w:rsid w:val="0097332B"/>
    <w:rsid w:val="00975935"/>
    <w:rsid w:val="00977772"/>
    <w:rsid w:val="00977C1C"/>
    <w:rsid w:val="0098126E"/>
    <w:rsid w:val="00982B38"/>
    <w:rsid w:val="00985369"/>
    <w:rsid w:val="00986059"/>
    <w:rsid w:val="009876E7"/>
    <w:rsid w:val="0099357C"/>
    <w:rsid w:val="00995CF5"/>
    <w:rsid w:val="009961FC"/>
    <w:rsid w:val="00996F09"/>
    <w:rsid w:val="009A14AE"/>
    <w:rsid w:val="009A7065"/>
    <w:rsid w:val="009B19E3"/>
    <w:rsid w:val="009B40CD"/>
    <w:rsid w:val="009B4191"/>
    <w:rsid w:val="009B4400"/>
    <w:rsid w:val="009B44E2"/>
    <w:rsid w:val="009B5191"/>
    <w:rsid w:val="009B51F1"/>
    <w:rsid w:val="009B69C5"/>
    <w:rsid w:val="009B6F51"/>
    <w:rsid w:val="009C05B1"/>
    <w:rsid w:val="009C1AF9"/>
    <w:rsid w:val="009C1C81"/>
    <w:rsid w:val="009C3B6C"/>
    <w:rsid w:val="009C4A92"/>
    <w:rsid w:val="009D08B8"/>
    <w:rsid w:val="009D4011"/>
    <w:rsid w:val="009D77D5"/>
    <w:rsid w:val="009E08BB"/>
    <w:rsid w:val="009E2C0C"/>
    <w:rsid w:val="009E552A"/>
    <w:rsid w:val="009E7515"/>
    <w:rsid w:val="009F08C6"/>
    <w:rsid w:val="009F0FD3"/>
    <w:rsid w:val="009F1426"/>
    <w:rsid w:val="009F2025"/>
    <w:rsid w:val="009F2071"/>
    <w:rsid w:val="009F2965"/>
    <w:rsid w:val="009F3123"/>
    <w:rsid w:val="009F4DA1"/>
    <w:rsid w:val="009F4DB1"/>
    <w:rsid w:val="009F7977"/>
    <w:rsid w:val="00A0249A"/>
    <w:rsid w:val="00A03974"/>
    <w:rsid w:val="00A03FF4"/>
    <w:rsid w:val="00A04381"/>
    <w:rsid w:val="00A04EB2"/>
    <w:rsid w:val="00A05803"/>
    <w:rsid w:val="00A1015A"/>
    <w:rsid w:val="00A115EB"/>
    <w:rsid w:val="00A13AB2"/>
    <w:rsid w:val="00A21CD3"/>
    <w:rsid w:val="00A22E9F"/>
    <w:rsid w:val="00A24D45"/>
    <w:rsid w:val="00A259EC"/>
    <w:rsid w:val="00A305E4"/>
    <w:rsid w:val="00A33FDB"/>
    <w:rsid w:val="00A34013"/>
    <w:rsid w:val="00A36916"/>
    <w:rsid w:val="00A37772"/>
    <w:rsid w:val="00A41048"/>
    <w:rsid w:val="00A44E8F"/>
    <w:rsid w:val="00A45F2B"/>
    <w:rsid w:val="00A46245"/>
    <w:rsid w:val="00A467C3"/>
    <w:rsid w:val="00A51AC4"/>
    <w:rsid w:val="00A542F9"/>
    <w:rsid w:val="00A55DE4"/>
    <w:rsid w:val="00A56772"/>
    <w:rsid w:val="00A57AB0"/>
    <w:rsid w:val="00A60082"/>
    <w:rsid w:val="00A6145F"/>
    <w:rsid w:val="00A6533A"/>
    <w:rsid w:val="00A66792"/>
    <w:rsid w:val="00A70A52"/>
    <w:rsid w:val="00A7182A"/>
    <w:rsid w:val="00A718C2"/>
    <w:rsid w:val="00A72003"/>
    <w:rsid w:val="00A72928"/>
    <w:rsid w:val="00A765DF"/>
    <w:rsid w:val="00A76E7B"/>
    <w:rsid w:val="00A77A27"/>
    <w:rsid w:val="00A804B5"/>
    <w:rsid w:val="00A80BEE"/>
    <w:rsid w:val="00A83826"/>
    <w:rsid w:val="00A84B1B"/>
    <w:rsid w:val="00A87839"/>
    <w:rsid w:val="00A91456"/>
    <w:rsid w:val="00A91B62"/>
    <w:rsid w:val="00A92794"/>
    <w:rsid w:val="00A942D9"/>
    <w:rsid w:val="00A94950"/>
    <w:rsid w:val="00A97DAF"/>
    <w:rsid w:val="00A97E34"/>
    <w:rsid w:val="00AA392F"/>
    <w:rsid w:val="00AA39CD"/>
    <w:rsid w:val="00AA572B"/>
    <w:rsid w:val="00AA66D7"/>
    <w:rsid w:val="00AA7525"/>
    <w:rsid w:val="00AB02B5"/>
    <w:rsid w:val="00AB1564"/>
    <w:rsid w:val="00AB4807"/>
    <w:rsid w:val="00AC13A5"/>
    <w:rsid w:val="00AC3D8F"/>
    <w:rsid w:val="00AC528C"/>
    <w:rsid w:val="00AC6FBC"/>
    <w:rsid w:val="00AD1DDC"/>
    <w:rsid w:val="00AD2CFD"/>
    <w:rsid w:val="00AD72B9"/>
    <w:rsid w:val="00AE09C9"/>
    <w:rsid w:val="00AE32D5"/>
    <w:rsid w:val="00AE562A"/>
    <w:rsid w:val="00AE76EE"/>
    <w:rsid w:val="00AF1DB1"/>
    <w:rsid w:val="00AF3492"/>
    <w:rsid w:val="00AF3714"/>
    <w:rsid w:val="00AF5EA9"/>
    <w:rsid w:val="00AF6B46"/>
    <w:rsid w:val="00B01A6E"/>
    <w:rsid w:val="00B01D1D"/>
    <w:rsid w:val="00B024C1"/>
    <w:rsid w:val="00B02546"/>
    <w:rsid w:val="00B03FE5"/>
    <w:rsid w:val="00B04812"/>
    <w:rsid w:val="00B049DF"/>
    <w:rsid w:val="00B0695C"/>
    <w:rsid w:val="00B06E25"/>
    <w:rsid w:val="00B11892"/>
    <w:rsid w:val="00B128F2"/>
    <w:rsid w:val="00B13B90"/>
    <w:rsid w:val="00B141A5"/>
    <w:rsid w:val="00B15F5D"/>
    <w:rsid w:val="00B2091F"/>
    <w:rsid w:val="00B2148F"/>
    <w:rsid w:val="00B234C1"/>
    <w:rsid w:val="00B268C2"/>
    <w:rsid w:val="00B27824"/>
    <w:rsid w:val="00B32E9B"/>
    <w:rsid w:val="00B347D8"/>
    <w:rsid w:val="00B35607"/>
    <w:rsid w:val="00B3576A"/>
    <w:rsid w:val="00B37B89"/>
    <w:rsid w:val="00B42575"/>
    <w:rsid w:val="00B42F26"/>
    <w:rsid w:val="00B4317D"/>
    <w:rsid w:val="00B452AE"/>
    <w:rsid w:val="00B45F21"/>
    <w:rsid w:val="00B4728D"/>
    <w:rsid w:val="00B47A47"/>
    <w:rsid w:val="00B505A8"/>
    <w:rsid w:val="00B535CE"/>
    <w:rsid w:val="00B54727"/>
    <w:rsid w:val="00B55BED"/>
    <w:rsid w:val="00B61EB8"/>
    <w:rsid w:val="00B645F1"/>
    <w:rsid w:val="00B65B03"/>
    <w:rsid w:val="00B67D45"/>
    <w:rsid w:val="00B72A2E"/>
    <w:rsid w:val="00B7487D"/>
    <w:rsid w:val="00B819E7"/>
    <w:rsid w:val="00B832CC"/>
    <w:rsid w:val="00B85607"/>
    <w:rsid w:val="00B862B5"/>
    <w:rsid w:val="00B91B6A"/>
    <w:rsid w:val="00B94597"/>
    <w:rsid w:val="00B94F48"/>
    <w:rsid w:val="00B95476"/>
    <w:rsid w:val="00B95516"/>
    <w:rsid w:val="00B9582D"/>
    <w:rsid w:val="00B9780C"/>
    <w:rsid w:val="00B97978"/>
    <w:rsid w:val="00B97F08"/>
    <w:rsid w:val="00BA025D"/>
    <w:rsid w:val="00BA2CB4"/>
    <w:rsid w:val="00BA66EF"/>
    <w:rsid w:val="00BA7D88"/>
    <w:rsid w:val="00BB0242"/>
    <w:rsid w:val="00BB55D8"/>
    <w:rsid w:val="00BB589E"/>
    <w:rsid w:val="00BC24AF"/>
    <w:rsid w:val="00BC3A38"/>
    <w:rsid w:val="00BC648D"/>
    <w:rsid w:val="00BD1A72"/>
    <w:rsid w:val="00BD3E56"/>
    <w:rsid w:val="00BD42F5"/>
    <w:rsid w:val="00BD754C"/>
    <w:rsid w:val="00BE0E18"/>
    <w:rsid w:val="00BE1866"/>
    <w:rsid w:val="00BE2796"/>
    <w:rsid w:val="00BE42C2"/>
    <w:rsid w:val="00BF0CC7"/>
    <w:rsid w:val="00BF34F3"/>
    <w:rsid w:val="00BF53C4"/>
    <w:rsid w:val="00C02F99"/>
    <w:rsid w:val="00C03E7E"/>
    <w:rsid w:val="00C05676"/>
    <w:rsid w:val="00C06C4C"/>
    <w:rsid w:val="00C10883"/>
    <w:rsid w:val="00C1287B"/>
    <w:rsid w:val="00C155E0"/>
    <w:rsid w:val="00C17693"/>
    <w:rsid w:val="00C228E3"/>
    <w:rsid w:val="00C276AD"/>
    <w:rsid w:val="00C31926"/>
    <w:rsid w:val="00C33B30"/>
    <w:rsid w:val="00C34107"/>
    <w:rsid w:val="00C36A07"/>
    <w:rsid w:val="00C37B3E"/>
    <w:rsid w:val="00C40A31"/>
    <w:rsid w:val="00C40ED9"/>
    <w:rsid w:val="00C46461"/>
    <w:rsid w:val="00C50E74"/>
    <w:rsid w:val="00C54095"/>
    <w:rsid w:val="00C54609"/>
    <w:rsid w:val="00C56E8F"/>
    <w:rsid w:val="00C61783"/>
    <w:rsid w:val="00C61B5B"/>
    <w:rsid w:val="00C63CD3"/>
    <w:rsid w:val="00C64550"/>
    <w:rsid w:val="00C64E65"/>
    <w:rsid w:val="00C656D9"/>
    <w:rsid w:val="00C65D40"/>
    <w:rsid w:val="00C668A5"/>
    <w:rsid w:val="00C668B6"/>
    <w:rsid w:val="00C673C7"/>
    <w:rsid w:val="00C70B35"/>
    <w:rsid w:val="00C70DFF"/>
    <w:rsid w:val="00C74F07"/>
    <w:rsid w:val="00C77C8A"/>
    <w:rsid w:val="00C8229C"/>
    <w:rsid w:val="00C82A4E"/>
    <w:rsid w:val="00C84B36"/>
    <w:rsid w:val="00C85EFB"/>
    <w:rsid w:val="00C867D6"/>
    <w:rsid w:val="00C87364"/>
    <w:rsid w:val="00C92934"/>
    <w:rsid w:val="00C9313E"/>
    <w:rsid w:val="00C93E0C"/>
    <w:rsid w:val="00C93F2C"/>
    <w:rsid w:val="00C96705"/>
    <w:rsid w:val="00C96D9C"/>
    <w:rsid w:val="00C96EA4"/>
    <w:rsid w:val="00C96FE4"/>
    <w:rsid w:val="00CA163D"/>
    <w:rsid w:val="00CA1EAD"/>
    <w:rsid w:val="00CA4396"/>
    <w:rsid w:val="00CA5086"/>
    <w:rsid w:val="00CA58A0"/>
    <w:rsid w:val="00CB1E7F"/>
    <w:rsid w:val="00CB2FBF"/>
    <w:rsid w:val="00CB3DB1"/>
    <w:rsid w:val="00CB3EEB"/>
    <w:rsid w:val="00CB7744"/>
    <w:rsid w:val="00CC05B1"/>
    <w:rsid w:val="00CC0DFF"/>
    <w:rsid w:val="00CC1C9B"/>
    <w:rsid w:val="00CD246B"/>
    <w:rsid w:val="00CD3F16"/>
    <w:rsid w:val="00CD424B"/>
    <w:rsid w:val="00CE0633"/>
    <w:rsid w:val="00CE0C33"/>
    <w:rsid w:val="00CE299A"/>
    <w:rsid w:val="00CE450E"/>
    <w:rsid w:val="00CE52A3"/>
    <w:rsid w:val="00CF0FB3"/>
    <w:rsid w:val="00CF12E5"/>
    <w:rsid w:val="00CF13B3"/>
    <w:rsid w:val="00CF1D10"/>
    <w:rsid w:val="00CF1FB2"/>
    <w:rsid w:val="00CF2086"/>
    <w:rsid w:val="00D01508"/>
    <w:rsid w:val="00D01EF7"/>
    <w:rsid w:val="00D02F7C"/>
    <w:rsid w:val="00D05633"/>
    <w:rsid w:val="00D067D7"/>
    <w:rsid w:val="00D131C6"/>
    <w:rsid w:val="00D134C0"/>
    <w:rsid w:val="00D143E4"/>
    <w:rsid w:val="00D15DB7"/>
    <w:rsid w:val="00D178E2"/>
    <w:rsid w:val="00D20102"/>
    <w:rsid w:val="00D20B78"/>
    <w:rsid w:val="00D2133B"/>
    <w:rsid w:val="00D21CFF"/>
    <w:rsid w:val="00D247F4"/>
    <w:rsid w:val="00D25ACC"/>
    <w:rsid w:val="00D27377"/>
    <w:rsid w:val="00D40C96"/>
    <w:rsid w:val="00D4482B"/>
    <w:rsid w:val="00D45658"/>
    <w:rsid w:val="00D45720"/>
    <w:rsid w:val="00D45728"/>
    <w:rsid w:val="00D4584D"/>
    <w:rsid w:val="00D45BCF"/>
    <w:rsid w:val="00D4683E"/>
    <w:rsid w:val="00D4726F"/>
    <w:rsid w:val="00D50A61"/>
    <w:rsid w:val="00D50DF9"/>
    <w:rsid w:val="00D52899"/>
    <w:rsid w:val="00D52D34"/>
    <w:rsid w:val="00D52D43"/>
    <w:rsid w:val="00D55049"/>
    <w:rsid w:val="00D5530C"/>
    <w:rsid w:val="00D57EC0"/>
    <w:rsid w:val="00D621DE"/>
    <w:rsid w:val="00D62C14"/>
    <w:rsid w:val="00D65F8D"/>
    <w:rsid w:val="00D66296"/>
    <w:rsid w:val="00D70367"/>
    <w:rsid w:val="00D7120E"/>
    <w:rsid w:val="00D71250"/>
    <w:rsid w:val="00D73838"/>
    <w:rsid w:val="00D763A7"/>
    <w:rsid w:val="00D8094E"/>
    <w:rsid w:val="00D822F3"/>
    <w:rsid w:val="00D8642B"/>
    <w:rsid w:val="00D86606"/>
    <w:rsid w:val="00D90FB4"/>
    <w:rsid w:val="00D90FD8"/>
    <w:rsid w:val="00D91F3F"/>
    <w:rsid w:val="00D9421C"/>
    <w:rsid w:val="00D96BBE"/>
    <w:rsid w:val="00DA056E"/>
    <w:rsid w:val="00DA0EB7"/>
    <w:rsid w:val="00DA3330"/>
    <w:rsid w:val="00DB0529"/>
    <w:rsid w:val="00DB1D36"/>
    <w:rsid w:val="00DB277A"/>
    <w:rsid w:val="00DB3F85"/>
    <w:rsid w:val="00DB4CF5"/>
    <w:rsid w:val="00DB68F4"/>
    <w:rsid w:val="00DB6A1D"/>
    <w:rsid w:val="00DC04D1"/>
    <w:rsid w:val="00DC188C"/>
    <w:rsid w:val="00DC2FAD"/>
    <w:rsid w:val="00DC39A9"/>
    <w:rsid w:val="00DC552F"/>
    <w:rsid w:val="00DC7EA0"/>
    <w:rsid w:val="00DD06DE"/>
    <w:rsid w:val="00DD1432"/>
    <w:rsid w:val="00DD4516"/>
    <w:rsid w:val="00DD49CC"/>
    <w:rsid w:val="00DD679A"/>
    <w:rsid w:val="00DD7318"/>
    <w:rsid w:val="00DE07A3"/>
    <w:rsid w:val="00DE4300"/>
    <w:rsid w:val="00DE61CE"/>
    <w:rsid w:val="00DE6236"/>
    <w:rsid w:val="00DE69DD"/>
    <w:rsid w:val="00DE6E55"/>
    <w:rsid w:val="00DF0BDC"/>
    <w:rsid w:val="00DF325D"/>
    <w:rsid w:val="00DF793D"/>
    <w:rsid w:val="00E002FB"/>
    <w:rsid w:val="00E03E80"/>
    <w:rsid w:val="00E06E68"/>
    <w:rsid w:val="00E07A4E"/>
    <w:rsid w:val="00E07F73"/>
    <w:rsid w:val="00E11B16"/>
    <w:rsid w:val="00E20AE7"/>
    <w:rsid w:val="00E21077"/>
    <w:rsid w:val="00E22D3F"/>
    <w:rsid w:val="00E22E30"/>
    <w:rsid w:val="00E232BD"/>
    <w:rsid w:val="00E24BA8"/>
    <w:rsid w:val="00E25091"/>
    <w:rsid w:val="00E2536E"/>
    <w:rsid w:val="00E25A0F"/>
    <w:rsid w:val="00E25C20"/>
    <w:rsid w:val="00E26875"/>
    <w:rsid w:val="00E30237"/>
    <w:rsid w:val="00E33DD7"/>
    <w:rsid w:val="00E34D43"/>
    <w:rsid w:val="00E34F6F"/>
    <w:rsid w:val="00E360D6"/>
    <w:rsid w:val="00E368F9"/>
    <w:rsid w:val="00E36DF6"/>
    <w:rsid w:val="00E40C68"/>
    <w:rsid w:val="00E4100D"/>
    <w:rsid w:val="00E4142F"/>
    <w:rsid w:val="00E42096"/>
    <w:rsid w:val="00E44907"/>
    <w:rsid w:val="00E47258"/>
    <w:rsid w:val="00E50156"/>
    <w:rsid w:val="00E50298"/>
    <w:rsid w:val="00E506D9"/>
    <w:rsid w:val="00E51467"/>
    <w:rsid w:val="00E5200C"/>
    <w:rsid w:val="00E52440"/>
    <w:rsid w:val="00E52B1B"/>
    <w:rsid w:val="00E52BBD"/>
    <w:rsid w:val="00E53670"/>
    <w:rsid w:val="00E55905"/>
    <w:rsid w:val="00E55F8E"/>
    <w:rsid w:val="00E573C2"/>
    <w:rsid w:val="00E57639"/>
    <w:rsid w:val="00E57E49"/>
    <w:rsid w:val="00E618A4"/>
    <w:rsid w:val="00E6255C"/>
    <w:rsid w:val="00E7009B"/>
    <w:rsid w:val="00E718E8"/>
    <w:rsid w:val="00E737C9"/>
    <w:rsid w:val="00E741ED"/>
    <w:rsid w:val="00E74749"/>
    <w:rsid w:val="00E75AF9"/>
    <w:rsid w:val="00E75D3D"/>
    <w:rsid w:val="00E82BAF"/>
    <w:rsid w:val="00E843AF"/>
    <w:rsid w:val="00E843D9"/>
    <w:rsid w:val="00E85DAE"/>
    <w:rsid w:val="00E877C2"/>
    <w:rsid w:val="00E87B69"/>
    <w:rsid w:val="00E900D3"/>
    <w:rsid w:val="00E907EF"/>
    <w:rsid w:val="00E92C96"/>
    <w:rsid w:val="00E95427"/>
    <w:rsid w:val="00E96BB7"/>
    <w:rsid w:val="00EA007F"/>
    <w:rsid w:val="00EA05AC"/>
    <w:rsid w:val="00EA3ABE"/>
    <w:rsid w:val="00EA4689"/>
    <w:rsid w:val="00EA4768"/>
    <w:rsid w:val="00EA5BAE"/>
    <w:rsid w:val="00EA6ECA"/>
    <w:rsid w:val="00EA7B9C"/>
    <w:rsid w:val="00EB243A"/>
    <w:rsid w:val="00EB3734"/>
    <w:rsid w:val="00EB48CA"/>
    <w:rsid w:val="00EB4A97"/>
    <w:rsid w:val="00EB4B4D"/>
    <w:rsid w:val="00EB5BF8"/>
    <w:rsid w:val="00EC2700"/>
    <w:rsid w:val="00EC3BFA"/>
    <w:rsid w:val="00EC4461"/>
    <w:rsid w:val="00EC52D6"/>
    <w:rsid w:val="00ED5123"/>
    <w:rsid w:val="00ED697E"/>
    <w:rsid w:val="00ED6C12"/>
    <w:rsid w:val="00ED747E"/>
    <w:rsid w:val="00EE0616"/>
    <w:rsid w:val="00EE31C5"/>
    <w:rsid w:val="00EE5725"/>
    <w:rsid w:val="00EE66EF"/>
    <w:rsid w:val="00EF0DCD"/>
    <w:rsid w:val="00EF2B45"/>
    <w:rsid w:val="00EF46CA"/>
    <w:rsid w:val="00EF4B83"/>
    <w:rsid w:val="00EF5946"/>
    <w:rsid w:val="00F02B0E"/>
    <w:rsid w:val="00F04269"/>
    <w:rsid w:val="00F04F2C"/>
    <w:rsid w:val="00F05422"/>
    <w:rsid w:val="00F06E2A"/>
    <w:rsid w:val="00F11600"/>
    <w:rsid w:val="00F16355"/>
    <w:rsid w:val="00F164E9"/>
    <w:rsid w:val="00F169E0"/>
    <w:rsid w:val="00F17296"/>
    <w:rsid w:val="00F17C07"/>
    <w:rsid w:val="00F20E1A"/>
    <w:rsid w:val="00F221BA"/>
    <w:rsid w:val="00F2306D"/>
    <w:rsid w:val="00F30579"/>
    <w:rsid w:val="00F3290E"/>
    <w:rsid w:val="00F35633"/>
    <w:rsid w:val="00F3564E"/>
    <w:rsid w:val="00F364CE"/>
    <w:rsid w:val="00F42898"/>
    <w:rsid w:val="00F42FF2"/>
    <w:rsid w:val="00F443BC"/>
    <w:rsid w:val="00F45266"/>
    <w:rsid w:val="00F4634E"/>
    <w:rsid w:val="00F46CAF"/>
    <w:rsid w:val="00F4768F"/>
    <w:rsid w:val="00F5133C"/>
    <w:rsid w:val="00F527DF"/>
    <w:rsid w:val="00F556D9"/>
    <w:rsid w:val="00F57315"/>
    <w:rsid w:val="00F6087A"/>
    <w:rsid w:val="00F62AEB"/>
    <w:rsid w:val="00F64C81"/>
    <w:rsid w:val="00F67029"/>
    <w:rsid w:val="00F7167B"/>
    <w:rsid w:val="00F76C78"/>
    <w:rsid w:val="00F80105"/>
    <w:rsid w:val="00F83A1C"/>
    <w:rsid w:val="00F85F65"/>
    <w:rsid w:val="00F90742"/>
    <w:rsid w:val="00F936C0"/>
    <w:rsid w:val="00F9549A"/>
    <w:rsid w:val="00F971E1"/>
    <w:rsid w:val="00F9761D"/>
    <w:rsid w:val="00FA1499"/>
    <w:rsid w:val="00FA1A54"/>
    <w:rsid w:val="00FA3484"/>
    <w:rsid w:val="00FA4716"/>
    <w:rsid w:val="00FA5E2D"/>
    <w:rsid w:val="00FB013E"/>
    <w:rsid w:val="00FB0375"/>
    <w:rsid w:val="00FB3DA9"/>
    <w:rsid w:val="00FB59EB"/>
    <w:rsid w:val="00FB5C16"/>
    <w:rsid w:val="00FB7018"/>
    <w:rsid w:val="00FC03F9"/>
    <w:rsid w:val="00FC1328"/>
    <w:rsid w:val="00FC24CB"/>
    <w:rsid w:val="00FC2715"/>
    <w:rsid w:val="00FC37C6"/>
    <w:rsid w:val="00FC3EBC"/>
    <w:rsid w:val="00FC421A"/>
    <w:rsid w:val="00FC4606"/>
    <w:rsid w:val="00FC53B9"/>
    <w:rsid w:val="00FC7974"/>
    <w:rsid w:val="00FD004E"/>
    <w:rsid w:val="00FD1447"/>
    <w:rsid w:val="00FD77F3"/>
    <w:rsid w:val="00FE0A9E"/>
    <w:rsid w:val="00FE2310"/>
    <w:rsid w:val="00FE310B"/>
    <w:rsid w:val="00FE4E8B"/>
    <w:rsid w:val="00FE6659"/>
    <w:rsid w:val="00FE7A0A"/>
    <w:rsid w:val="00F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1825AE"/>
  <w15:chartTrackingRefBased/>
  <w15:docId w15:val="{900228E3-656A-3F43-B65C-675966E9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C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C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C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C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C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C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C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C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C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D2C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D2CF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D2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D2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D2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D2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D2C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D2C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D2C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D2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C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D2C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2C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D2C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2CF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D2CF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D2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D2CF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D2CFD"/>
    <w:rPr>
      <w:b/>
      <w:bCs/>
      <w:smallCaps/>
      <w:color w:val="0F4761" w:themeColor="accent1" w:themeShade="BF"/>
      <w:spacing w:val="5"/>
    </w:rPr>
  </w:style>
  <w:style w:type="paragraph" w:styleId="aa">
    <w:name w:val="Revision"/>
    <w:hidden/>
    <w:uiPriority w:val="99"/>
    <w:semiHidden/>
    <w:rsid w:val="00AD2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1</TotalTime>
  <Pages>14</Pages>
  <Words>3440</Words>
  <Characters>19612</Characters>
  <Application>Microsoft Office Word</Application>
  <DocSecurity>0</DocSecurity>
  <Lines>163</Lines>
  <Paragraphs>46</Paragraphs>
  <ScaleCrop>false</ScaleCrop>
  <Company/>
  <LinksUpToDate>false</LinksUpToDate>
  <CharactersWithSpaces>23006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秋山慎太郎</dc:creator>
  <cp:keywords/>
  <dc:description/>
  <cp:lastModifiedBy>秋山慎太郎</cp:lastModifiedBy>
  <cp:revision>1</cp:revision>
  <dcterms:created xsi:type="dcterms:W3CDTF">2024-07-04T10:59:00Z</dcterms:created>
  <dcterms:modified xsi:type="dcterms:W3CDTF">2024-07-04T11:00:00Z</dcterms:modified>
</cp:coreProperties>
</file>